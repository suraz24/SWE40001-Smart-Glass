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AE53" w14:textId="78A26AE7" w:rsidR="00954110" w:rsidRDefault="0056124C" w:rsidP="00954110">
      <w:pPr>
        <w:pStyle w:val="Title"/>
      </w:pPr>
      <w:r>
        <w:t>Meeting with Client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14:paraId="060A5452" w14:textId="77777777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14:paraId="5A407E6B" w14:textId="77777777"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0A4C00E8E8A94327A518AD62116F3674"/>
            </w:placeholder>
            <w:date w:fullDate="2018-03-15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773EA7A8" w14:textId="2FCDF5CB" w:rsidR="00E43BAB" w:rsidRPr="00954110" w:rsidRDefault="005C6053" w:rsidP="005F58B2">
                <w:pPr>
                  <w:pStyle w:val="Details"/>
                </w:pPr>
                <w:r>
                  <w:t>March 15, 2018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14:paraId="39B2E19A" w14:textId="4E7C7182" w:rsidR="0056124C" w:rsidRPr="00954110" w:rsidRDefault="0056124C" w:rsidP="0056124C">
            <w:pPr>
              <w:pStyle w:val="Details"/>
            </w:pPr>
            <w:r>
              <w:t>3:30-4:30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14:paraId="1E85974E" w14:textId="210A51B1" w:rsidR="00E43BAB" w:rsidRPr="00954110" w:rsidRDefault="0056124C" w:rsidP="005F58B2">
            <w:pPr>
              <w:pStyle w:val="Details"/>
            </w:pPr>
            <w:r>
              <w:t>AMDC303</w:t>
            </w:r>
          </w:p>
        </w:tc>
      </w:tr>
    </w:tbl>
    <w:p w14:paraId="55517E1E" w14:textId="77777777"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14:paraId="5E48B969" w14:textId="77777777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6024CF" w14:textId="77777777"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2D70DFDC" w14:textId="30F9A21D" w:rsidR="0085168B" w:rsidRPr="00692553" w:rsidRDefault="0056124C" w:rsidP="005052C5">
            <w:r>
              <w:t>Lyndon</w:t>
            </w:r>
          </w:p>
        </w:tc>
      </w:tr>
      <w:tr w:rsidR="0085168B" w:rsidRPr="00692553" w14:paraId="60BC6166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6FDDDB8" w14:textId="77777777"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42F96E2" w14:textId="019EF8FB" w:rsidR="0085168B" w:rsidRPr="00692553" w:rsidRDefault="0056124C" w:rsidP="005052C5">
            <w:r>
              <w:t>Client meeting</w:t>
            </w:r>
          </w:p>
        </w:tc>
      </w:tr>
      <w:tr w:rsidR="0085168B" w:rsidRPr="00692553" w14:paraId="6CCDB0CD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35F1654A" w14:textId="77777777"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8C79C8E" w14:textId="77777777" w:rsidR="0085168B" w:rsidRPr="00692553" w:rsidRDefault="0085168B" w:rsidP="005052C5"/>
        </w:tc>
      </w:tr>
      <w:tr w:rsidR="0085168B" w:rsidRPr="00692553" w14:paraId="3FA6B946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2A0491AC" w14:textId="77777777"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0C554E3A" w14:textId="5888D31C" w:rsidR="0085168B" w:rsidRPr="00692553" w:rsidRDefault="005C6053" w:rsidP="005052C5">
            <w:r>
              <w:t>Krishna</w:t>
            </w:r>
          </w:p>
        </w:tc>
      </w:tr>
      <w:tr w:rsidR="0085168B" w:rsidRPr="00692553" w14:paraId="6F7EECE3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7A1E80BA" w14:textId="77777777"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7F3D58A7" w14:textId="2CA10683" w:rsidR="0085168B" w:rsidRPr="00692553" w:rsidRDefault="005C6053" w:rsidP="005052C5">
            <w:r>
              <w:t>Liam</w:t>
            </w:r>
          </w:p>
        </w:tc>
      </w:tr>
      <w:tr w:rsidR="0085168B" w:rsidRPr="00692553" w14:paraId="17518721" w14:textId="77777777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14:paraId="7352A1CB" w14:textId="77777777"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14:paraId="4415E726" w14:textId="7A21CE8A" w:rsidR="0085168B" w:rsidRPr="00692553" w:rsidRDefault="005C6053" w:rsidP="005052C5">
            <w:r>
              <w:t>Everyone</w:t>
            </w:r>
          </w:p>
        </w:tc>
      </w:tr>
    </w:tbl>
    <w:p w14:paraId="2DB9CD2A" w14:textId="77777777"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14:paraId="07EF772E" w14:textId="77777777" w:rsidTr="005F58B2">
        <w:bookmarkStart w:id="0" w:name="MinuteTopic" w:displacedByCustomXml="next"/>
        <w:bookmarkEnd w:id="0" w:displacedByCustomXml="next"/>
        <w:bookmarkStart w:id="1" w:name="MinuteItems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520004E880054A1E9A7B394F6537F700"/>
            </w:placeholder>
            <w:temporary/>
            <w:showingPlcHdr/>
          </w:sdtPr>
          <w:sdtContent>
            <w:tc>
              <w:tcPr>
                <w:tcW w:w="2539" w:type="dxa"/>
                <w:shd w:val="clear" w:color="auto" w:fill="auto"/>
                <w:tcMar>
                  <w:left w:w="0" w:type="dxa"/>
                </w:tcMar>
                <w:vAlign w:val="center"/>
              </w:tcPr>
              <w:p w14:paraId="4C00855F" w14:textId="77777777" w:rsidR="0085168B" w:rsidRPr="00954110" w:rsidRDefault="005F58B2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14:paraId="4B09616E" w14:textId="244AAEBE" w:rsidR="0085168B" w:rsidRPr="00954110" w:rsidRDefault="005C6053" w:rsidP="005F58B2">
            <w:pPr>
              <w:pStyle w:val="Heading4"/>
            </w:pPr>
            <w:r>
              <w:t>Discussion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14:paraId="41EBA396" w14:textId="1B89CFAC" w:rsidR="0085168B" w:rsidRPr="00D8181B" w:rsidRDefault="005C6053" w:rsidP="005F58B2">
            <w:pPr>
              <w:pStyle w:val="Details"/>
            </w:pPr>
            <w:r>
              <w:t>Lyndon</w:t>
            </w:r>
          </w:p>
        </w:tc>
      </w:tr>
    </w:tbl>
    <w:p w14:paraId="08BBD058" w14:textId="77777777"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E71DBA" w:rsidRPr="00692553" w14:paraId="1211F3D6" w14:textId="77777777" w:rsidTr="005C6053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346F07" w14:textId="77777777"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14:paraId="7E9415B6" w14:textId="77777777" w:rsidR="00E71DBA" w:rsidRPr="00CE6342" w:rsidRDefault="00E71DBA" w:rsidP="005052C5"/>
        </w:tc>
      </w:tr>
      <w:tr w:rsidR="0085168B" w:rsidRPr="00692553" w14:paraId="5DCD89BD" w14:textId="77777777" w:rsidTr="005C6053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14:paraId="38BD1163" w14:textId="77777777" w:rsidR="0085168B" w:rsidRDefault="0056124C" w:rsidP="005052C5">
            <w:r>
              <w:t>Expert and technician in different location</w:t>
            </w:r>
          </w:p>
          <w:p w14:paraId="432CAE17" w14:textId="77777777" w:rsidR="0056124C" w:rsidRDefault="0056124C" w:rsidP="005052C5">
            <w:r>
              <w:t>Hand gesture crucial part</w:t>
            </w:r>
          </w:p>
          <w:p w14:paraId="7EEB20A9" w14:textId="77777777" w:rsidR="0056124C" w:rsidRDefault="0056124C" w:rsidP="005052C5">
            <w:r>
              <w:t>Technician can see expert viewpoint</w:t>
            </w:r>
          </w:p>
          <w:p w14:paraId="581ECE13" w14:textId="77777777" w:rsidR="0056124C" w:rsidRDefault="0056124C" w:rsidP="005052C5">
            <w:r>
              <w:t>Smart glass on both end</w:t>
            </w:r>
          </w:p>
          <w:p w14:paraId="570C5169" w14:textId="15438060" w:rsidR="0056124C" w:rsidRDefault="0056124C" w:rsidP="005052C5">
            <w:r>
              <w:t>There is a filter, only capture the hand movement, and display it to the other end</w:t>
            </w:r>
            <w:r>
              <w:br/>
              <w:t>Hand gesture overlay on top of your environment</w:t>
            </w:r>
          </w:p>
          <w:p w14:paraId="59A09BE5" w14:textId="21E7D835" w:rsidR="0056124C" w:rsidRDefault="00E56EA4" w:rsidP="005052C5">
            <w:r>
              <w:t xml:space="preserve"> Real time processing</w:t>
            </w:r>
            <w:r>
              <w:br/>
              <w:t xml:space="preserve">smart glasses version being </w:t>
            </w:r>
            <w:r w:rsidR="000923EF">
              <w:t>created;</w:t>
            </w:r>
            <w:r>
              <w:t xml:space="preserve"> desktop version already exist that we can </w:t>
            </w:r>
            <w:proofErr w:type="gramStart"/>
            <w:r>
              <w:t>look into</w:t>
            </w:r>
            <w:proofErr w:type="gramEnd"/>
          </w:p>
          <w:p w14:paraId="43F9B5EF" w14:textId="05B66689" w:rsidR="00E56EA4" w:rsidRDefault="00E56EA4" w:rsidP="00E56EA4">
            <w:r>
              <w:t xml:space="preserve">Both sides should be able to see </w:t>
            </w:r>
            <w:r w:rsidR="000923EF">
              <w:t>each other’s</w:t>
            </w:r>
            <w:r>
              <w:t xml:space="preserve"> perspective</w:t>
            </w:r>
          </w:p>
          <w:p w14:paraId="3C9F3D39" w14:textId="29A41263" w:rsidR="00E56EA4" w:rsidRDefault="000923EF" w:rsidP="00E56EA4">
            <w:r>
              <w:t>Should be able to talk to each other</w:t>
            </w:r>
          </w:p>
          <w:p w14:paraId="7B1EDAA6" w14:textId="1C18545E" w:rsidR="00E56EA4" w:rsidRDefault="00E56EA4" w:rsidP="005052C5">
            <w:proofErr w:type="spellStart"/>
            <w:r>
              <w:t>Vuzix</w:t>
            </w:r>
            <w:proofErr w:type="spellEnd"/>
            <w:r>
              <w:t xml:space="preserve"> mm100 </w:t>
            </w:r>
            <w:proofErr w:type="spellStart"/>
            <w:r>
              <w:t>sdk</w:t>
            </w:r>
            <w:proofErr w:type="spellEnd"/>
            <w:r>
              <w:t xml:space="preserve"> -&gt; bar codes </w:t>
            </w:r>
            <w:r w:rsidR="000923EF">
              <w:t>need</w:t>
            </w:r>
            <w:r>
              <w:t xml:space="preserve"> to be obtained to download </w:t>
            </w:r>
            <w:proofErr w:type="spellStart"/>
            <w:r>
              <w:t>sdk</w:t>
            </w:r>
            <w:proofErr w:type="spellEnd"/>
          </w:p>
          <w:p w14:paraId="6C6951D1" w14:textId="4A93CF19" w:rsidR="00E86E3B" w:rsidRDefault="00E86E3B" w:rsidP="005052C5">
            <w:r>
              <w:t>Can draw and make sketches in the screens</w:t>
            </w:r>
          </w:p>
          <w:p w14:paraId="237CC12C" w14:textId="6D4AF848" w:rsidR="00E86E3B" w:rsidRDefault="00E86E3B" w:rsidP="005052C5">
            <w:r>
              <w:t xml:space="preserve">Tag the sketches to the object </w:t>
            </w:r>
          </w:p>
          <w:p w14:paraId="4B3960BF" w14:textId="45997DFB" w:rsidR="00E56EA4" w:rsidRDefault="00E56EA4" w:rsidP="005052C5"/>
          <w:p w14:paraId="2C82D469" w14:textId="4A3B707F" w:rsidR="000923EF" w:rsidRDefault="000923EF" w:rsidP="005052C5">
            <w:r>
              <w:t>Image processing can use open source library</w:t>
            </w:r>
          </w:p>
          <w:p w14:paraId="655790B3" w14:textId="1DBD7424" w:rsidR="000923EF" w:rsidRDefault="000923EF" w:rsidP="005052C5">
            <w:r>
              <w:t>Look into OpenCV</w:t>
            </w:r>
          </w:p>
          <w:p w14:paraId="50509104" w14:textId="081D4B8B" w:rsidR="000923EF" w:rsidRDefault="000923EF" w:rsidP="005052C5">
            <w:r>
              <w:t xml:space="preserve">Cannot be put into public domain </w:t>
            </w:r>
          </w:p>
          <w:p w14:paraId="66E7CB64" w14:textId="6572A87F" w:rsidR="000923EF" w:rsidRDefault="000923EF" w:rsidP="005052C5"/>
          <w:p w14:paraId="7AB702EC" w14:textId="59F8226D" w:rsidR="000923EF" w:rsidRDefault="000923EF" w:rsidP="005052C5"/>
          <w:p w14:paraId="1F4D91D5" w14:textId="5116C929" w:rsidR="000923EF" w:rsidRDefault="000923EF" w:rsidP="005052C5"/>
          <w:p w14:paraId="218B7991" w14:textId="467081AD" w:rsidR="000923EF" w:rsidRDefault="000923EF" w:rsidP="005052C5">
            <w:r>
              <w:t>Image processing:</w:t>
            </w:r>
          </w:p>
          <w:p w14:paraId="652B9E4A" w14:textId="77777777" w:rsidR="000923EF" w:rsidRDefault="000923EF" w:rsidP="005052C5"/>
          <w:p w14:paraId="1C28B59D" w14:textId="556471EB" w:rsidR="000923EF" w:rsidRDefault="000923EF" w:rsidP="000923EF">
            <w:r>
              <w:t xml:space="preserve">Quality of meat measured based on </w:t>
            </w:r>
            <w:proofErr w:type="spellStart"/>
            <w:r>
              <w:t>colour</w:t>
            </w:r>
            <w:proofErr w:type="spellEnd"/>
            <w:r>
              <w:t xml:space="preserve">. </w:t>
            </w:r>
          </w:p>
          <w:p w14:paraId="1067D521" w14:textId="231E00F0" w:rsidR="000923EF" w:rsidRDefault="000923EF" w:rsidP="005052C5">
            <w:r>
              <w:t>Take picture to measure the thickness (use a ruler on the side for reference)</w:t>
            </w:r>
          </w:p>
          <w:p w14:paraId="0A0D6A73" w14:textId="3BA29AC4" w:rsidR="000923EF" w:rsidRDefault="000923EF" w:rsidP="005052C5">
            <w:r>
              <w:t xml:space="preserve">Can research </w:t>
            </w:r>
            <w:r w:rsidR="002E5C75">
              <w:t>to give more idea</w:t>
            </w:r>
          </w:p>
          <w:p w14:paraId="2D1CF6D7" w14:textId="27535820" w:rsidR="00E56EA4" w:rsidRDefault="00E56EA4" w:rsidP="005052C5"/>
          <w:p w14:paraId="43689885" w14:textId="3028F6B6" w:rsidR="00682BB0" w:rsidRDefault="00682BB0" w:rsidP="005052C5">
            <w:r>
              <w:t>Make it simple but useful</w:t>
            </w:r>
          </w:p>
          <w:p w14:paraId="2E8D6169" w14:textId="00DEC2F4" w:rsidR="00682BB0" w:rsidRDefault="00682BB0" w:rsidP="005052C5"/>
          <w:p w14:paraId="7CE9BAE4" w14:textId="2DB3BC22" w:rsidR="00682BB0" w:rsidRDefault="00682BB0" w:rsidP="005052C5"/>
          <w:p w14:paraId="63453ABE" w14:textId="5862EEB4" w:rsidR="00682BB0" w:rsidRDefault="00682BB0" w:rsidP="005052C5">
            <w:r>
              <w:t>Object recognition (optional) depending on how the project goes</w:t>
            </w:r>
          </w:p>
          <w:p w14:paraId="666C4E2C" w14:textId="63FFE591" w:rsidR="00682BB0" w:rsidRDefault="00682BB0" w:rsidP="005052C5"/>
          <w:p w14:paraId="6B16E7FB" w14:textId="77777777" w:rsidR="00682BB0" w:rsidRDefault="00682BB0" w:rsidP="005052C5"/>
          <w:p w14:paraId="55C41103" w14:textId="18D75FB8" w:rsidR="0056124C" w:rsidRPr="00692553" w:rsidRDefault="0056124C" w:rsidP="005052C5"/>
        </w:tc>
        <w:bookmarkStart w:id="4" w:name="_GoBack"/>
        <w:bookmarkEnd w:id="4"/>
      </w:tr>
    </w:tbl>
    <w:p w14:paraId="21BCE27A" w14:textId="77777777" w:rsidR="0085168B" w:rsidRPr="00692553" w:rsidRDefault="0085168B" w:rsidP="00BB5323">
      <w:bookmarkStart w:id="5" w:name="MinuteConclusion"/>
      <w:bookmarkEnd w:id="2"/>
      <w:bookmarkEnd w:id="5"/>
    </w:p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C"/>
    <w:rsid w:val="000145A5"/>
    <w:rsid w:val="00043514"/>
    <w:rsid w:val="000923EF"/>
    <w:rsid w:val="002138F0"/>
    <w:rsid w:val="002E5C75"/>
    <w:rsid w:val="00344FA0"/>
    <w:rsid w:val="00417272"/>
    <w:rsid w:val="00423E89"/>
    <w:rsid w:val="00456620"/>
    <w:rsid w:val="00495E0E"/>
    <w:rsid w:val="005052C5"/>
    <w:rsid w:val="00531002"/>
    <w:rsid w:val="0056124C"/>
    <w:rsid w:val="005C6053"/>
    <w:rsid w:val="005F58B2"/>
    <w:rsid w:val="00682BB0"/>
    <w:rsid w:val="00692553"/>
    <w:rsid w:val="007554A1"/>
    <w:rsid w:val="007C174F"/>
    <w:rsid w:val="0085168B"/>
    <w:rsid w:val="008B2336"/>
    <w:rsid w:val="008E25A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56EA4"/>
    <w:rsid w:val="00E60E43"/>
    <w:rsid w:val="00E71DBA"/>
    <w:rsid w:val="00E86E3B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62A24"/>
  <w15:docId w15:val="{278B9F8D-66E3-4B60-B88C-BBA121E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z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4C00E8E8A94327A518AD62116F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DBF1-B1C3-40C9-86F3-53E08B3B0F0B}"/>
      </w:docPartPr>
      <w:docPartBody>
        <w:p w:rsidR="00000000" w:rsidRDefault="004D1F00">
          <w:pPr>
            <w:pStyle w:val="0A4C00E8E8A94327A518AD62116F3674"/>
          </w:pPr>
          <w:r>
            <w:t>[Click to Select Date]</w:t>
          </w:r>
        </w:p>
      </w:docPartBody>
    </w:docPart>
    <w:docPart>
      <w:docPartPr>
        <w:name w:val="520004E880054A1E9A7B394F6537F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D152-2F8C-419B-86CC-43D7BCD30499}"/>
      </w:docPartPr>
      <w:docPartBody>
        <w:p w:rsidR="00000000" w:rsidRDefault="004D1F00">
          <w:pPr>
            <w:pStyle w:val="520004E880054A1E9A7B394F6537F700"/>
          </w:pPr>
          <w:r>
            <w:t>[Time Allotted]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00"/>
    <w:rsid w:val="004D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779DC754DB4641904F69DCD07FE9C8">
    <w:name w:val="48779DC754DB4641904F69DCD07FE9C8"/>
  </w:style>
  <w:style w:type="paragraph" w:customStyle="1" w:styleId="0A4C00E8E8A94327A518AD62116F3674">
    <w:name w:val="0A4C00E8E8A94327A518AD62116F3674"/>
  </w:style>
  <w:style w:type="paragraph" w:customStyle="1" w:styleId="CF9E5264FBA545D8B759148D2A6486F4">
    <w:name w:val="CF9E5264FBA545D8B759148D2A6486F4"/>
  </w:style>
  <w:style w:type="paragraph" w:customStyle="1" w:styleId="411A44507AF644F49A752A402C628129">
    <w:name w:val="411A44507AF644F49A752A402C628129"/>
  </w:style>
  <w:style w:type="paragraph" w:customStyle="1" w:styleId="520004E880054A1E9A7B394F6537F700">
    <w:name w:val="520004E880054A1E9A7B394F6537F700"/>
  </w:style>
  <w:style w:type="paragraph" w:customStyle="1" w:styleId="997984273BD14287B0A084BFC31FD8D5">
    <w:name w:val="997984273BD14287B0A084BFC31FD8D5"/>
  </w:style>
  <w:style w:type="paragraph" w:customStyle="1" w:styleId="9C62E22F2813489690F82ADE2F0AB009">
    <w:name w:val="9C62E22F2813489690F82ADE2F0AB009"/>
  </w:style>
  <w:style w:type="paragraph" w:customStyle="1" w:styleId="0BC4FE6F27B84BD3ABAE58D8F3CDE627">
    <w:name w:val="0BC4FE6F27B84BD3ABAE58D8F3CDE627"/>
  </w:style>
  <w:style w:type="paragraph" w:customStyle="1" w:styleId="B53582F86E6A40C8B09D5487E7422B04">
    <w:name w:val="B53582F86E6A40C8B09D5487E7422B04"/>
  </w:style>
  <w:style w:type="paragraph" w:customStyle="1" w:styleId="507B7CA70F0F46EBAC345E4DF51E525E">
    <w:name w:val="507B7CA70F0F46EBAC345E4DF51E525E"/>
  </w:style>
  <w:style w:type="paragraph" w:customStyle="1" w:styleId="34B11F0678DB4F06B1014C4ED18943C9">
    <w:name w:val="34B11F0678DB4F06B1014C4ED18943C9"/>
  </w:style>
  <w:style w:type="paragraph" w:customStyle="1" w:styleId="269D401C2EE24D15A3EDF186E15DCBA7">
    <w:name w:val="269D401C2EE24D15A3EDF186E15DCBA7"/>
  </w:style>
  <w:style w:type="paragraph" w:customStyle="1" w:styleId="1582FE30DDD446378A8B092F2C6CFBF1">
    <w:name w:val="1582FE30DDD446378A8B092F2C6CFBF1"/>
  </w:style>
  <w:style w:type="paragraph" w:customStyle="1" w:styleId="5B7ECD107DD943F38681A021970B61FC">
    <w:name w:val="5B7ECD107DD943F38681A021970B61FC"/>
  </w:style>
  <w:style w:type="paragraph" w:customStyle="1" w:styleId="C97C219DD8754E7693857C11BFC4717C">
    <w:name w:val="C97C219DD8754E7693857C11BFC4717C"/>
  </w:style>
  <w:style w:type="paragraph" w:customStyle="1" w:styleId="1B926902B8B94E9C8CE74F88B591CE75">
    <w:name w:val="1B926902B8B94E9C8CE74F88B591CE75"/>
  </w:style>
  <w:style w:type="paragraph" w:customStyle="1" w:styleId="4965C1B0FA754C2AB14E15CB8321875E">
    <w:name w:val="4965C1B0FA754C2AB14E15CB8321875E"/>
  </w:style>
  <w:style w:type="paragraph" w:customStyle="1" w:styleId="2B80137BABDF455BA955E2861B382097">
    <w:name w:val="2B80137BABDF455BA955E2861B382097"/>
  </w:style>
  <w:style w:type="paragraph" w:customStyle="1" w:styleId="2EDDF5B4A3AB4F478D7C1FC9874BA61E">
    <w:name w:val="2EDDF5B4A3AB4F478D7C1FC9874BA6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450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Krishna Adhikari</dc:creator>
  <cp:keywords/>
  <dc:description/>
  <cp:lastModifiedBy>Krishna Adhikari</cp:lastModifiedBy>
  <cp:revision>1</cp:revision>
  <cp:lastPrinted>2004-01-21T19:22:00Z</cp:lastPrinted>
  <dcterms:created xsi:type="dcterms:W3CDTF">2018-03-15T04:31:00Z</dcterms:created>
  <dcterms:modified xsi:type="dcterms:W3CDTF">2018-03-18T09:54:00Z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