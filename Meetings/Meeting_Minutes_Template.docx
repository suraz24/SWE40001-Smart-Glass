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alias w:val="Title"/>
        <w:tag w:val="Title"/>
        <w:id w:val="48425763"/>
        <w:placeholder>
          <w:docPart w:val="F9E7CDC217EB47E8A8CFDD9EF5831B1C"/>
        </w:placeholder>
        <w:temporary/>
        <w:showingPlcHdr/>
      </w:sdtPr>
      <w:sdtEndPr/>
      <w:sdtContent>
        <w:p w14:paraId="0BDCC5A2" w14:textId="77777777" w:rsidR="00954110" w:rsidRDefault="00423E89" w:rsidP="00954110">
          <w:pPr>
            <w:pStyle w:val="Title"/>
          </w:pPr>
          <w:r w:rsidRPr="00423E89">
            <w:t>[Meeting Title]</w:t>
          </w:r>
        </w:p>
      </w:sdtContent>
    </w:sdt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14:paraId="217E43B9" w14:textId="77777777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14:paraId="2F96875C" w14:textId="77777777"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F444C555D64545A29E8F891D59CD74F7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3CD38E0B" w14:textId="77777777" w:rsidR="00E43BAB" w:rsidRPr="00954110" w:rsidRDefault="005F58B2" w:rsidP="005F58B2">
                <w:pPr>
                  <w:pStyle w:val="Details"/>
                </w:pPr>
                <w:r>
                  <w:t>[Click to Select Date]</w:t>
                </w:r>
              </w:p>
            </w:tc>
          </w:sdtContent>
        </w:sdt>
        <w:sdt>
          <w:sdtPr>
            <w:alias w:val="Time"/>
            <w:tag w:val="Time"/>
            <w:id w:val="48425610"/>
            <w:placeholder>
              <w:docPart w:val="F78EAD6ED715445DBD1E0639CBD4884F"/>
            </w:placeholder>
            <w:temporary/>
            <w:showingPlcHdr/>
          </w:sdtPr>
          <w:sdtEndPr/>
          <w:sdtContent>
            <w:tc>
              <w:tcPr>
                <w:tcW w:w="2231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1AFD09A0" w14:textId="77777777" w:rsidR="00E43BAB" w:rsidRPr="00954110" w:rsidRDefault="005F58B2" w:rsidP="005F58B2">
                <w:pPr>
                  <w:pStyle w:val="Details"/>
                </w:pPr>
                <w:r>
                  <w:t>[Meeting Time]</w:t>
                </w:r>
              </w:p>
            </w:tc>
          </w:sdtContent>
        </w:sdt>
        <w:sdt>
          <w:sdtPr>
            <w:alias w:val="Location"/>
            <w:tag w:val="Location"/>
            <w:id w:val="48425637"/>
            <w:placeholder>
              <w:docPart w:val="DE4F1BD44D2C466EAA654FAF1F04B735"/>
            </w:placeholder>
            <w:temporary/>
            <w:showingPlcHdr/>
          </w:sdtPr>
          <w:sdtEndPr/>
          <w:sdtContent>
            <w:tc>
              <w:tcPr>
                <w:tcW w:w="3240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7866F97E" w14:textId="77777777" w:rsidR="00E43BAB" w:rsidRPr="00954110" w:rsidRDefault="005F58B2" w:rsidP="005F58B2">
                <w:pPr>
                  <w:pStyle w:val="Details"/>
                </w:pPr>
                <w:r>
                  <w:t>[Meeting Location]</w:t>
                </w:r>
              </w:p>
            </w:tc>
          </w:sdtContent>
        </w:sdt>
      </w:tr>
    </w:tbl>
    <w:p w14:paraId="03F8C7E2" w14:textId="77777777"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71"/>
        <w:gridCol w:w="8119"/>
      </w:tblGrid>
      <w:tr w:rsidR="0085168B" w:rsidRPr="00692553" w14:paraId="78D85172" w14:textId="77777777" w:rsidTr="005F58B2">
        <w:trPr>
          <w:trHeight w:val="360"/>
        </w:trPr>
        <w:tc>
          <w:tcPr>
            <w:tcW w:w="201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A18DB00" w14:textId="77777777"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28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26968E28" w14:textId="77777777" w:rsidR="0085168B" w:rsidRPr="00692553" w:rsidRDefault="0085168B" w:rsidP="005052C5"/>
        </w:tc>
      </w:tr>
      <w:tr w:rsidR="0085168B" w:rsidRPr="00692553" w14:paraId="3BDDAD30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1DB9761B" w14:textId="77777777"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6EF4AEAA" w14:textId="77777777" w:rsidR="0085168B" w:rsidRPr="00692553" w:rsidRDefault="0085168B" w:rsidP="005052C5"/>
        </w:tc>
      </w:tr>
      <w:tr w:rsidR="0085168B" w:rsidRPr="00692553" w14:paraId="254117B0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4249E6F9" w14:textId="77777777"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282EC4D0" w14:textId="77777777" w:rsidR="0085168B" w:rsidRPr="00692553" w:rsidRDefault="0085168B" w:rsidP="005052C5"/>
        </w:tc>
      </w:tr>
      <w:tr w:rsidR="0085168B" w:rsidRPr="00692553" w14:paraId="5D0BD75E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4D367049" w14:textId="77777777"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3C7E86F2" w14:textId="77777777" w:rsidR="0085168B" w:rsidRPr="00692553" w:rsidRDefault="0085168B" w:rsidP="005052C5"/>
        </w:tc>
      </w:tr>
      <w:tr w:rsidR="0085168B" w:rsidRPr="00692553" w14:paraId="59DE8DCC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2A5208BE" w14:textId="77777777"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28262177" w14:textId="77777777" w:rsidR="0085168B" w:rsidRPr="00692553" w:rsidRDefault="0085168B" w:rsidP="005052C5"/>
        </w:tc>
      </w:tr>
      <w:tr w:rsidR="0085168B" w:rsidRPr="00692553" w14:paraId="045C160A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49F2B475" w14:textId="77777777"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7F01D52D" w14:textId="77777777" w:rsidR="0085168B" w:rsidRPr="00692553" w:rsidRDefault="0085168B" w:rsidP="005052C5"/>
        </w:tc>
      </w:tr>
    </w:tbl>
    <w:p w14:paraId="5BC62651" w14:textId="77777777"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14:paraId="61EB856C" w14:textId="77777777" w:rsidTr="005F58B2">
        <w:bookmarkStart w:id="1" w:name="MinuteTopic" w:displacedByCustomXml="next"/>
        <w:bookmarkEnd w:id="1" w:displacedByCustomXml="next"/>
        <w:bookmarkStart w:id="2" w:name="MinuteItems" w:displacedByCustomXml="next"/>
        <w:bookmarkEnd w:id="2" w:displacedByCustomXml="next"/>
        <w:bookmarkStart w:id="3" w:name="MinuteTopicSection" w:displacedByCustomXml="next"/>
        <w:sdt>
          <w:sdtPr>
            <w:alias w:val="Time"/>
            <w:tag w:val="Time"/>
            <w:id w:val="48425664"/>
            <w:placeholder>
              <w:docPart w:val="093C9360E112404DA5F9C46564F54D0C"/>
            </w:placeholder>
            <w:temporary/>
            <w:showingPlcHdr/>
          </w:sdtPr>
          <w:sdtEndPr/>
          <w:sdtContent>
            <w:tc>
              <w:tcPr>
                <w:tcW w:w="2539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5BB8E377" w14:textId="77777777" w:rsidR="0085168B" w:rsidRPr="00954110" w:rsidRDefault="005F58B2" w:rsidP="005F58B2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691"/>
            <w:placeholder>
              <w:docPart w:val="5160352A8A0841A5B07217498557D32A"/>
            </w:placeholder>
            <w:temporary/>
            <w:showingPlcHdr/>
          </w:sdtPr>
          <w:sdtEndPr/>
          <w:sdtContent>
            <w:tc>
              <w:tcPr>
                <w:tcW w:w="4080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5EFB379A" w14:textId="77777777" w:rsidR="0085168B" w:rsidRPr="00954110" w:rsidRDefault="005F58B2" w:rsidP="005F58B2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18"/>
            <w:placeholder>
              <w:docPart w:val="5C9A793D87244193885E66E2DA488C46"/>
            </w:placeholder>
            <w:temporary/>
            <w:showingPlcHdr/>
          </w:sdtPr>
          <w:sdtEndPr/>
          <w:sdtContent>
            <w:tc>
              <w:tcPr>
                <w:tcW w:w="3527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6690F3F2" w14:textId="77777777" w:rsidR="0085168B" w:rsidRPr="00D8181B" w:rsidRDefault="005F58B2" w:rsidP="005F58B2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14:paraId="236A5967" w14:textId="77777777"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E71DBA" w:rsidRPr="00692553" w14:paraId="219A0426" w14:textId="77777777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F47DBD" w14:textId="77777777" w:rsidR="00E71DBA" w:rsidRPr="00692553" w:rsidRDefault="00E71DBA" w:rsidP="00D8181B">
            <w:pPr>
              <w:pStyle w:val="Heading3"/>
            </w:pPr>
            <w:bookmarkStart w:id="4" w:name="MinuteDiscussion"/>
            <w:bookmarkEnd w:id="4"/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5B8893C6" w14:textId="77777777" w:rsidR="00E71DBA" w:rsidRPr="00CE6342" w:rsidRDefault="00E71DBA" w:rsidP="005052C5"/>
        </w:tc>
      </w:tr>
      <w:tr w:rsidR="0085168B" w:rsidRPr="00692553" w14:paraId="4148F270" w14:textId="77777777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14:paraId="2C9DEAE4" w14:textId="77777777" w:rsidR="0085168B" w:rsidRPr="00692553" w:rsidRDefault="0085168B" w:rsidP="005052C5"/>
        </w:tc>
      </w:tr>
      <w:tr w:rsidR="0085168B" w:rsidRPr="00692553" w14:paraId="046859A9" w14:textId="77777777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268982B6" w14:textId="77777777" w:rsidR="0085168B" w:rsidRPr="00692553" w:rsidRDefault="0085168B" w:rsidP="005052C5"/>
        </w:tc>
      </w:tr>
      <w:tr w:rsidR="00C166AB" w:rsidRPr="00692553" w14:paraId="063C2494" w14:textId="77777777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2445E32" w14:textId="77777777" w:rsidR="00E71DBA" w:rsidRPr="00692553" w:rsidRDefault="00E71DBA" w:rsidP="00D8181B">
            <w:pPr>
              <w:pStyle w:val="Heading3"/>
            </w:pPr>
            <w:bookmarkStart w:id="5" w:name="MinuteConclusion"/>
            <w:bookmarkEnd w:id="5"/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03DE67AE" w14:textId="77777777" w:rsidR="00E71DBA" w:rsidRPr="00CE6342" w:rsidRDefault="00E71DBA" w:rsidP="005052C5"/>
        </w:tc>
      </w:tr>
      <w:tr w:rsidR="00CB3760" w:rsidRPr="00692553" w14:paraId="4BF41D32" w14:textId="77777777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14:paraId="4C53F53E" w14:textId="77777777" w:rsidR="00CB3760" w:rsidRPr="00CE6342" w:rsidRDefault="00CB3760" w:rsidP="005052C5"/>
        </w:tc>
      </w:tr>
      <w:tr w:rsidR="0085168B" w:rsidRPr="00692553" w14:paraId="758375CF" w14:textId="77777777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6F10E08D" w14:textId="77777777" w:rsidR="0085168B" w:rsidRPr="00692553" w:rsidRDefault="0085168B" w:rsidP="005052C5"/>
        </w:tc>
      </w:tr>
      <w:tr w:rsidR="00E71DBA" w:rsidRPr="00692553" w14:paraId="00C7D763" w14:textId="77777777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4B7850" w14:textId="77777777" w:rsidR="00E71DBA" w:rsidRPr="00692553" w:rsidRDefault="00E71DBA" w:rsidP="00D8181B">
            <w:pPr>
              <w:pStyle w:val="Heading3"/>
            </w:pPr>
            <w:bookmarkStart w:id="6" w:name="MinuteActionItems"/>
            <w:bookmarkEnd w:id="6"/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53877B" w14:textId="77777777" w:rsidR="00E71DBA" w:rsidRPr="00692553" w:rsidRDefault="00E71DBA" w:rsidP="00D8181B">
            <w:pPr>
              <w:pStyle w:val="Heading3"/>
            </w:pPr>
            <w:bookmarkStart w:id="7" w:name="MinutePersonResponsible"/>
            <w:bookmarkEnd w:id="7"/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813B2C" w14:textId="77777777" w:rsidR="00E71DBA" w:rsidRPr="00692553" w:rsidRDefault="00E71DBA" w:rsidP="00D8181B">
            <w:pPr>
              <w:pStyle w:val="Heading3"/>
            </w:pPr>
            <w:bookmarkStart w:id="8" w:name="MinuteDeadline"/>
            <w:bookmarkEnd w:id="8"/>
            <w:r>
              <w:t>Deadline</w:t>
            </w:r>
          </w:p>
        </w:tc>
      </w:tr>
      <w:tr w:rsidR="0085168B" w:rsidRPr="00692553" w14:paraId="3966FB9E" w14:textId="77777777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14:paraId="0D9EA09F" w14:textId="77777777" w:rsidR="0085168B" w:rsidRPr="00692553" w:rsidRDefault="0085168B" w:rsidP="005052C5"/>
        </w:tc>
        <w:tc>
          <w:tcPr>
            <w:tcW w:w="2726" w:type="dxa"/>
            <w:shd w:val="clear" w:color="auto" w:fill="auto"/>
            <w:vAlign w:val="center"/>
          </w:tcPr>
          <w:p w14:paraId="1984BB52" w14:textId="77777777" w:rsidR="0085168B" w:rsidRPr="00692553" w:rsidRDefault="0085168B" w:rsidP="005052C5"/>
        </w:tc>
        <w:tc>
          <w:tcPr>
            <w:tcW w:w="1478" w:type="dxa"/>
            <w:shd w:val="clear" w:color="auto" w:fill="auto"/>
            <w:vAlign w:val="center"/>
          </w:tcPr>
          <w:p w14:paraId="141309AD" w14:textId="77777777" w:rsidR="0085168B" w:rsidRPr="00692553" w:rsidRDefault="0085168B" w:rsidP="005052C5"/>
        </w:tc>
      </w:tr>
      <w:tr w:rsidR="0085168B" w:rsidRPr="00692553" w14:paraId="7C40FFC9" w14:textId="77777777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14:paraId="3ECF9C5A" w14:textId="77777777" w:rsidR="0085168B" w:rsidRPr="00692553" w:rsidRDefault="0085168B" w:rsidP="005052C5"/>
        </w:tc>
        <w:tc>
          <w:tcPr>
            <w:tcW w:w="2726" w:type="dxa"/>
            <w:shd w:val="clear" w:color="auto" w:fill="auto"/>
            <w:vAlign w:val="center"/>
          </w:tcPr>
          <w:p w14:paraId="3DADF07A" w14:textId="77777777" w:rsidR="0085168B" w:rsidRPr="00692553" w:rsidRDefault="0085168B" w:rsidP="005052C5"/>
        </w:tc>
        <w:tc>
          <w:tcPr>
            <w:tcW w:w="1478" w:type="dxa"/>
            <w:shd w:val="clear" w:color="auto" w:fill="auto"/>
            <w:vAlign w:val="center"/>
          </w:tcPr>
          <w:p w14:paraId="54EF529C" w14:textId="77777777" w:rsidR="0085168B" w:rsidRPr="00692553" w:rsidRDefault="0085168B" w:rsidP="005052C5"/>
        </w:tc>
      </w:tr>
    </w:tbl>
    <w:p w14:paraId="64A1CF68" w14:textId="77777777" w:rsidR="00D8181B" w:rsidRDefault="00D8181B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14:paraId="2B092F61" w14:textId="77777777" w:rsidTr="005F58B2">
        <w:sdt>
          <w:sdtPr>
            <w:alias w:val="Time"/>
            <w:tag w:val="Time"/>
            <w:id w:val="48425748"/>
            <w:placeholder>
              <w:docPart w:val="83292324A5A84FF0A713585C01D44B53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2E9EBFB2" w14:textId="77777777"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49"/>
            <w:placeholder>
              <w:docPart w:val="114BDAFE2B974F76B7AE2FF1B700F9BF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1B2CCD42" w14:textId="77777777"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0"/>
            <w:placeholder>
              <w:docPart w:val="B8B7C55D06F443B39F010EAF5155FC69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20CB1C4B" w14:textId="77777777"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14:paraId="1A6B76AE" w14:textId="77777777"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14:paraId="2B64AB9D" w14:textId="77777777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7B4ADE8" w14:textId="77777777"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598055B3" w14:textId="77777777" w:rsidR="00344FA0" w:rsidRPr="00CE6342" w:rsidRDefault="00344FA0" w:rsidP="00344FA0"/>
        </w:tc>
      </w:tr>
      <w:tr w:rsidR="00344FA0" w:rsidRPr="00692553" w14:paraId="56590CC5" w14:textId="77777777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14:paraId="50187BFA" w14:textId="77777777" w:rsidR="00344FA0" w:rsidRPr="00692553" w:rsidRDefault="00344FA0" w:rsidP="00344FA0"/>
        </w:tc>
      </w:tr>
      <w:tr w:rsidR="00344FA0" w:rsidRPr="00692553" w14:paraId="44AE706E" w14:textId="77777777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314BD170" w14:textId="77777777" w:rsidR="00344FA0" w:rsidRPr="00692553" w:rsidRDefault="00344FA0" w:rsidP="00344FA0"/>
        </w:tc>
      </w:tr>
      <w:tr w:rsidR="00344FA0" w:rsidRPr="00692553" w14:paraId="55467D3D" w14:textId="77777777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31C1562" w14:textId="77777777"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176D403F" w14:textId="77777777" w:rsidR="00344FA0" w:rsidRPr="00CE6342" w:rsidRDefault="00344FA0" w:rsidP="00344FA0"/>
        </w:tc>
      </w:tr>
      <w:tr w:rsidR="00344FA0" w:rsidRPr="00692553" w14:paraId="77E65697" w14:textId="77777777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14:paraId="0C3F6A86" w14:textId="77777777" w:rsidR="00344FA0" w:rsidRPr="00CE6342" w:rsidRDefault="00344FA0" w:rsidP="00344FA0"/>
        </w:tc>
      </w:tr>
      <w:tr w:rsidR="00344FA0" w:rsidRPr="00692553" w14:paraId="1BE4F822" w14:textId="77777777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5A94DCBC" w14:textId="77777777" w:rsidR="00344FA0" w:rsidRPr="00692553" w:rsidRDefault="00344FA0" w:rsidP="00344FA0"/>
        </w:tc>
      </w:tr>
      <w:tr w:rsidR="00344FA0" w:rsidRPr="00692553" w14:paraId="33CD5FCB" w14:textId="77777777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A0FF00B" w14:textId="77777777"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078989C" w14:textId="77777777"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835E80" w14:textId="77777777"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14:paraId="30D3B477" w14:textId="77777777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14:paraId="68E0BBFF" w14:textId="77777777"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14:paraId="109909E5" w14:textId="77777777"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14:paraId="5A1D4B04" w14:textId="77777777" w:rsidR="00344FA0" w:rsidRPr="00692553" w:rsidRDefault="00344FA0" w:rsidP="00344FA0"/>
        </w:tc>
      </w:tr>
      <w:tr w:rsidR="00344FA0" w:rsidRPr="00692553" w14:paraId="60FD70B4" w14:textId="77777777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14:paraId="44BF152B" w14:textId="77777777"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14:paraId="719BE796" w14:textId="77777777"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14:paraId="051064F3" w14:textId="77777777" w:rsidR="00344FA0" w:rsidRPr="00692553" w:rsidRDefault="00344FA0" w:rsidP="00344FA0"/>
        </w:tc>
      </w:tr>
    </w:tbl>
    <w:p w14:paraId="75D98C98" w14:textId="77777777"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14:paraId="1264C1E2" w14:textId="77777777" w:rsidTr="005F58B2">
        <w:sdt>
          <w:sdtPr>
            <w:alias w:val="Time"/>
            <w:tag w:val="Time"/>
            <w:id w:val="48425751"/>
            <w:placeholder>
              <w:docPart w:val="1046A3FDCC474258AA6246771A600ADA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35F38FF1" w14:textId="77777777"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2"/>
            <w:placeholder>
              <w:docPart w:val="323CFA2B4CED4C4B925EAE324F7E6EB3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5BE5D99B" w14:textId="77777777"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3"/>
            <w:placeholder>
              <w:docPart w:val="5530BB9611594F38B435A24806D89C3D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1BD9ECF9" w14:textId="77777777"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14:paraId="3E6EC222" w14:textId="77777777"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14:paraId="3784096A" w14:textId="77777777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A1A73AF" w14:textId="77777777"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23D4D88B" w14:textId="77777777" w:rsidR="00344FA0" w:rsidRPr="00CE6342" w:rsidRDefault="00344FA0" w:rsidP="00344FA0"/>
        </w:tc>
      </w:tr>
      <w:tr w:rsidR="00344FA0" w:rsidRPr="00692553" w14:paraId="7EE27A99" w14:textId="77777777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14:paraId="5F69F4D5" w14:textId="77777777" w:rsidR="00344FA0" w:rsidRPr="00692553" w:rsidRDefault="00344FA0" w:rsidP="00344FA0"/>
        </w:tc>
      </w:tr>
      <w:tr w:rsidR="00344FA0" w:rsidRPr="00692553" w14:paraId="25DF78A1" w14:textId="77777777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51863D03" w14:textId="77777777" w:rsidR="00344FA0" w:rsidRPr="00692553" w:rsidRDefault="00344FA0" w:rsidP="00344FA0"/>
        </w:tc>
      </w:tr>
      <w:tr w:rsidR="00344FA0" w:rsidRPr="00692553" w14:paraId="7991C08C" w14:textId="77777777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23787B" w14:textId="77777777"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30D1BECE" w14:textId="77777777" w:rsidR="00344FA0" w:rsidRPr="00CE6342" w:rsidRDefault="00344FA0" w:rsidP="00344FA0"/>
        </w:tc>
      </w:tr>
      <w:tr w:rsidR="00344FA0" w:rsidRPr="00692553" w14:paraId="4BFC530C" w14:textId="77777777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14:paraId="6794A149" w14:textId="77777777" w:rsidR="00344FA0" w:rsidRPr="00CE6342" w:rsidRDefault="00344FA0" w:rsidP="00344FA0"/>
        </w:tc>
      </w:tr>
      <w:tr w:rsidR="00344FA0" w:rsidRPr="00692553" w14:paraId="7C24070C" w14:textId="77777777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2A0AD1EC" w14:textId="77777777" w:rsidR="00344FA0" w:rsidRPr="00692553" w:rsidRDefault="00344FA0" w:rsidP="00344FA0"/>
        </w:tc>
      </w:tr>
      <w:tr w:rsidR="00344FA0" w:rsidRPr="00692553" w14:paraId="74E1D879" w14:textId="77777777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D2F6008" w14:textId="77777777"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D83D25E" w14:textId="77777777"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52A5A94" w14:textId="77777777"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14:paraId="0397895D" w14:textId="77777777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14:paraId="173A8BC7" w14:textId="77777777"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14:paraId="3C110179" w14:textId="77777777"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14:paraId="737250ED" w14:textId="77777777" w:rsidR="00344FA0" w:rsidRPr="00692553" w:rsidRDefault="00344FA0" w:rsidP="00344FA0"/>
        </w:tc>
      </w:tr>
      <w:tr w:rsidR="00344FA0" w:rsidRPr="00692553" w14:paraId="2F70D8E4" w14:textId="77777777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14:paraId="677D7299" w14:textId="77777777"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14:paraId="52A2522A" w14:textId="77777777"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14:paraId="3836F564" w14:textId="77777777" w:rsidR="00344FA0" w:rsidRPr="00692553" w:rsidRDefault="00344FA0" w:rsidP="00344FA0"/>
        </w:tc>
      </w:tr>
    </w:tbl>
    <w:p w14:paraId="173D7B52" w14:textId="77777777"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14:paraId="5240BEA9" w14:textId="77777777" w:rsidTr="005F58B2">
        <w:sdt>
          <w:sdtPr>
            <w:alias w:val="Time"/>
            <w:tag w:val="Time"/>
            <w:id w:val="48425754"/>
            <w:placeholder>
              <w:docPart w:val="9DCFF33376624E7D8BFB16710440283B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2CB0C01F" w14:textId="77777777"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5"/>
            <w:placeholder>
              <w:docPart w:val="7835CDEC62FC454089247BF1E956A596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13C73C1B" w14:textId="77777777"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6"/>
            <w:placeholder>
              <w:docPart w:val="7CA5C83255044A5E93A0008B4ED60404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5D599F4A" w14:textId="77777777"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14:paraId="18DF3F00" w14:textId="77777777"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14:paraId="42D14B9B" w14:textId="77777777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780A22A" w14:textId="77777777"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2CDA03D2" w14:textId="77777777" w:rsidR="00344FA0" w:rsidRPr="00CE6342" w:rsidRDefault="00344FA0" w:rsidP="00344FA0"/>
        </w:tc>
      </w:tr>
      <w:tr w:rsidR="00344FA0" w:rsidRPr="00692553" w14:paraId="431D7BDD" w14:textId="77777777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14:paraId="724E5B9D" w14:textId="77777777" w:rsidR="00344FA0" w:rsidRPr="00692553" w:rsidRDefault="00344FA0" w:rsidP="00344FA0"/>
        </w:tc>
      </w:tr>
      <w:tr w:rsidR="00344FA0" w:rsidRPr="00692553" w14:paraId="07AED221" w14:textId="77777777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5D25A16E" w14:textId="77777777" w:rsidR="00344FA0" w:rsidRPr="00692553" w:rsidRDefault="00344FA0" w:rsidP="00344FA0"/>
        </w:tc>
      </w:tr>
      <w:tr w:rsidR="00344FA0" w:rsidRPr="00692553" w14:paraId="4E8FAFC7" w14:textId="77777777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8BFF54F" w14:textId="77777777"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5732AFD0" w14:textId="77777777" w:rsidR="00344FA0" w:rsidRPr="00CE6342" w:rsidRDefault="00344FA0" w:rsidP="00344FA0"/>
        </w:tc>
      </w:tr>
      <w:tr w:rsidR="00344FA0" w:rsidRPr="00692553" w14:paraId="25C14EA2" w14:textId="77777777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14:paraId="795750BD" w14:textId="77777777" w:rsidR="00344FA0" w:rsidRPr="00CE6342" w:rsidRDefault="00344FA0" w:rsidP="00344FA0"/>
        </w:tc>
      </w:tr>
      <w:tr w:rsidR="00344FA0" w:rsidRPr="00692553" w14:paraId="064A86CA" w14:textId="77777777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03F26CF4" w14:textId="77777777" w:rsidR="00344FA0" w:rsidRPr="00692553" w:rsidRDefault="00344FA0" w:rsidP="00344FA0"/>
        </w:tc>
      </w:tr>
      <w:tr w:rsidR="00344FA0" w:rsidRPr="00692553" w14:paraId="6D6398C5" w14:textId="77777777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21A50F" w14:textId="77777777"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9C61AB3" w14:textId="77777777"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FB0E62" w14:textId="77777777"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14:paraId="62CB7B00" w14:textId="77777777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14:paraId="20E8AF3C" w14:textId="77777777"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14:paraId="19975968" w14:textId="77777777"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14:paraId="5E4D9EA1" w14:textId="77777777" w:rsidR="00344FA0" w:rsidRPr="00692553" w:rsidRDefault="00344FA0" w:rsidP="00344FA0"/>
        </w:tc>
      </w:tr>
      <w:tr w:rsidR="00344FA0" w:rsidRPr="00692553" w14:paraId="684B3EA3" w14:textId="77777777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14:paraId="333A9A26" w14:textId="77777777"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14:paraId="6A3873E7" w14:textId="77777777"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14:paraId="12C3456E" w14:textId="77777777" w:rsidR="00344FA0" w:rsidRPr="00692553" w:rsidRDefault="00344FA0" w:rsidP="00344FA0"/>
        </w:tc>
      </w:tr>
    </w:tbl>
    <w:p w14:paraId="29AEDD77" w14:textId="77777777"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14:paraId="20E296F1" w14:textId="77777777" w:rsidTr="005F58B2">
        <w:sdt>
          <w:sdtPr>
            <w:alias w:val="Time"/>
            <w:tag w:val="Time"/>
            <w:id w:val="48425757"/>
            <w:placeholder>
              <w:docPart w:val="78331B6AF4A94F4A9EF0DE2FE5D65F3E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3472E770" w14:textId="77777777"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8"/>
            <w:placeholder>
              <w:docPart w:val="02C39AABE83147259AFA13A5648097F3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372578EC" w14:textId="77777777"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9"/>
            <w:placeholder>
              <w:docPart w:val="6E97B69CE6B942C4BF70ACF88E61E2D4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339CC948" w14:textId="77777777"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14:paraId="2FC54F7A" w14:textId="77777777"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14:paraId="75541FF3" w14:textId="77777777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86D070" w14:textId="77777777"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31F73FB7" w14:textId="77777777" w:rsidR="00344FA0" w:rsidRPr="00CE6342" w:rsidRDefault="00344FA0" w:rsidP="00344FA0"/>
        </w:tc>
      </w:tr>
      <w:tr w:rsidR="00344FA0" w:rsidRPr="00692553" w14:paraId="2D36D400" w14:textId="77777777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14:paraId="375AB0A1" w14:textId="77777777" w:rsidR="00344FA0" w:rsidRPr="00692553" w:rsidRDefault="00344FA0" w:rsidP="00344FA0"/>
        </w:tc>
      </w:tr>
      <w:tr w:rsidR="00344FA0" w:rsidRPr="00692553" w14:paraId="7BA74968" w14:textId="77777777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2B6FD0BA" w14:textId="77777777" w:rsidR="00344FA0" w:rsidRPr="00692553" w:rsidRDefault="00344FA0" w:rsidP="00344FA0"/>
        </w:tc>
      </w:tr>
      <w:tr w:rsidR="00344FA0" w:rsidRPr="00692553" w14:paraId="5F5C7264" w14:textId="77777777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B812D1" w14:textId="77777777"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3FB6B577" w14:textId="77777777" w:rsidR="00344FA0" w:rsidRPr="00CE6342" w:rsidRDefault="00344FA0" w:rsidP="00344FA0"/>
        </w:tc>
      </w:tr>
      <w:tr w:rsidR="00344FA0" w:rsidRPr="00692553" w14:paraId="461AA79E" w14:textId="77777777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14:paraId="789D5033" w14:textId="77777777" w:rsidR="00344FA0" w:rsidRPr="00CE6342" w:rsidRDefault="00344FA0" w:rsidP="00344FA0"/>
        </w:tc>
      </w:tr>
      <w:tr w:rsidR="00344FA0" w:rsidRPr="00692553" w14:paraId="349D1FD5" w14:textId="77777777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14:paraId="079D323E" w14:textId="77777777" w:rsidR="00344FA0" w:rsidRPr="00692553" w:rsidRDefault="00344FA0" w:rsidP="00344FA0"/>
        </w:tc>
      </w:tr>
      <w:tr w:rsidR="00344FA0" w:rsidRPr="00692553" w14:paraId="7D3E4379" w14:textId="77777777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ADB07C6" w14:textId="77777777"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FC5DECB" w14:textId="77777777"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500DD80" w14:textId="77777777"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14:paraId="15597E5B" w14:textId="77777777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14:paraId="58AF8034" w14:textId="77777777"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14:paraId="5FD61F7C" w14:textId="77777777"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14:paraId="3482B4A9" w14:textId="77777777" w:rsidR="00344FA0" w:rsidRPr="00692553" w:rsidRDefault="00344FA0" w:rsidP="00344FA0"/>
        </w:tc>
      </w:tr>
      <w:tr w:rsidR="00344FA0" w:rsidRPr="00692553" w14:paraId="770F03B1" w14:textId="77777777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14:paraId="25511D10" w14:textId="77777777"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14:paraId="33D4A48A" w14:textId="77777777"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14:paraId="7FB8FEAC" w14:textId="77777777" w:rsidR="00344FA0" w:rsidRPr="00692553" w:rsidRDefault="00344FA0" w:rsidP="00344FA0"/>
        </w:tc>
      </w:tr>
      <w:bookmarkEnd w:id="3"/>
    </w:tbl>
    <w:p w14:paraId="160D9D35" w14:textId="77777777"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91"/>
        <w:gridCol w:w="8199"/>
      </w:tblGrid>
      <w:tr w:rsidR="00987202" w:rsidRPr="00692553" w14:paraId="25E64034" w14:textId="77777777" w:rsidTr="005F58B2">
        <w:trPr>
          <w:trHeight w:val="288"/>
        </w:trPr>
        <w:tc>
          <w:tcPr>
            <w:tcW w:w="192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354B021" w14:textId="77777777" w:rsidR="00987202" w:rsidRPr="00692553" w:rsidRDefault="00C166AB" w:rsidP="00D8181B">
            <w:pPr>
              <w:pStyle w:val="Heading3"/>
            </w:pPr>
            <w:r>
              <w:t>Observers</w:t>
            </w:r>
          </w:p>
        </w:tc>
        <w:tc>
          <w:tcPr>
            <w:tcW w:w="8331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02F5AC79" w14:textId="77777777" w:rsidR="00987202" w:rsidRPr="00692553" w:rsidRDefault="00987202" w:rsidP="00D621F4"/>
        </w:tc>
      </w:tr>
      <w:tr w:rsidR="00987202" w:rsidRPr="00692553" w14:paraId="62AAF46D" w14:textId="77777777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14:paraId="0D39BEBF" w14:textId="77777777" w:rsidR="00987202" w:rsidRPr="00692553" w:rsidRDefault="00C166AB" w:rsidP="00D8181B">
            <w:pPr>
              <w:pStyle w:val="Heading3"/>
            </w:pPr>
            <w:r>
              <w:t>Resource persons</w:t>
            </w:r>
          </w:p>
        </w:tc>
        <w:tc>
          <w:tcPr>
            <w:tcW w:w="8331" w:type="dxa"/>
            <w:shd w:val="clear" w:color="auto" w:fill="auto"/>
            <w:vAlign w:val="center"/>
          </w:tcPr>
          <w:p w14:paraId="7B57642C" w14:textId="77777777" w:rsidR="00987202" w:rsidRPr="00692553" w:rsidRDefault="00987202" w:rsidP="00D621F4"/>
        </w:tc>
      </w:tr>
      <w:tr w:rsidR="00987202" w:rsidRPr="00692553" w14:paraId="10AA38BC" w14:textId="77777777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14:paraId="536FF0F5" w14:textId="77777777"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331" w:type="dxa"/>
            <w:shd w:val="clear" w:color="auto" w:fill="auto"/>
            <w:vAlign w:val="center"/>
          </w:tcPr>
          <w:p w14:paraId="087BCE69" w14:textId="77777777" w:rsidR="00987202" w:rsidRPr="00692553" w:rsidRDefault="00987202" w:rsidP="00D621F4"/>
        </w:tc>
      </w:tr>
    </w:tbl>
    <w:p w14:paraId="6D4F4CAD" w14:textId="77777777"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A6"/>
    <w:rsid w:val="000145A5"/>
    <w:rsid w:val="00043514"/>
    <w:rsid w:val="002138F0"/>
    <w:rsid w:val="00344FA0"/>
    <w:rsid w:val="00417272"/>
    <w:rsid w:val="00423E89"/>
    <w:rsid w:val="00456620"/>
    <w:rsid w:val="00495E0E"/>
    <w:rsid w:val="005052C5"/>
    <w:rsid w:val="00531002"/>
    <w:rsid w:val="005F58B2"/>
    <w:rsid w:val="00692553"/>
    <w:rsid w:val="007554A1"/>
    <w:rsid w:val="007C174F"/>
    <w:rsid w:val="0085168B"/>
    <w:rsid w:val="008B2336"/>
    <w:rsid w:val="008F49C0"/>
    <w:rsid w:val="00954110"/>
    <w:rsid w:val="00987202"/>
    <w:rsid w:val="00AE3851"/>
    <w:rsid w:val="00B75EA6"/>
    <w:rsid w:val="00B84015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BECE7"/>
  <w15:docId w15:val="{CE55B663-4B54-425E-8175-39E8F140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az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E7CDC217EB47E8A8CFDD9EF5831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85873-E5D1-4DE2-B718-15C30876A91B}"/>
      </w:docPartPr>
      <w:docPartBody>
        <w:p w:rsidR="00000000" w:rsidRDefault="00875CF7">
          <w:pPr>
            <w:pStyle w:val="F9E7CDC217EB47E8A8CFDD9EF5831B1C"/>
          </w:pPr>
          <w:r>
            <w:t>[M</w:t>
          </w:r>
          <w:r w:rsidRPr="00954110">
            <w:t>ee</w:t>
          </w:r>
          <w:r>
            <w:t>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F444C555D64545A29E8F891D59CD7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08FDF-1D59-4959-93C0-4FF4CA6141E6}"/>
      </w:docPartPr>
      <w:docPartBody>
        <w:p w:rsidR="00000000" w:rsidRDefault="00875CF7">
          <w:pPr>
            <w:pStyle w:val="F444C555D64545A29E8F891D59CD74F7"/>
          </w:pPr>
          <w:r>
            <w:t>[Click to Select Date]</w:t>
          </w:r>
        </w:p>
      </w:docPartBody>
    </w:docPart>
    <w:docPart>
      <w:docPartPr>
        <w:name w:val="F78EAD6ED715445DBD1E0639CBD48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509E3-83B8-49B5-A330-24C044F30690}"/>
      </w:docPartPr>
      <w:docPartBody>
        <w:p w:rsidR="00000000" w:rsidRDefault="00875CF7">
          <w:pPr>
            <w:pStyle w:val="F78EAD6ED715445DBD1E0639CBD4884F"/>
          </w:pPr>
          <w:r>
            <w:t>[Meeting Time]</w:t>
          </w:r>
        </w:p>
      </w:docPartBody>
    </w:docPart>
    <w:docPart>
      <w:docPartPr>
        <w:name w:val="DE4F1BD44D2C466EAA654FAF1F04B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3B4B7-6180-4942-ACC0-6F4A15BA44F9}"/>
      </w:docPartPr>
      <w:docPartBody>
        <w:p w:rsidR="00000000" w:rsidRDefault="00875CF7">
          <w:pPr>
            <w:pStyle w:val="DE4F1BD44D2C466EAA654FAF1F04B735"/>
          </w:pPr>
          <w:r>
            <w:t>[Meeting Location]</w:t>
          </w:r>
        </w:p>
      </w:docPartBody>
    </w:docPart>
    <w:docPart>
      <w:docPartPr>
        <w:name w:val="093C9360E112404DA5F9C46564F54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6D647-218B-4805-B041-08895D4357EB}"/>
      </w:docPartPr>
      <w:docPartBody>
        <w:p w:rsidR="00000000" w:rsidRDefault="00875CF7">
          <w:pPr>
            <w:pStyle w:val="093C9360E112404DA5F9C46564F54D0C"/>
          </w:pPr>
          <w:r>
            <w:t>[Time Allotted]</w:t>
          </w:r>
        </w:p>
      </w:docPartBody>
    </w:docPart>
    <w:docPart>
      <w:docPartPr>
        <w:name w:val="5160352A8A0841A5B07217498557D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2341B-D40A-43C9-8910-E454AD39330F}"/>
      </w:docPartPr>
      <w:docPartBody>
        <w:p w:rsidR="00000000" w:rsidRDefault="00875CF7">
          <w:pPr>
            <w:pStyle w:val="5160352A8A0841A5B07217498557D32A"/>
          </w:pPr>
          <w:r>
            <w:t>[Topic]</w:t>
          </w:r>
        </w:p>
      </w:docPartBody>
    </w:docPart>
    <w:docPart>
      <w:docPartPr>
        <w:name w:val="5C9A793D87244193885E66E2DA488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D064-BAAE-468B-BFA0-335119F93B73}"/>
      </w:docPartPr>
      <w:docPartBody>
        <w:p w:rsidR="00000000" w:rsidRDefault="00875CF7">
          <w:pPr>
            <w:pStyle w:val="5C9A793D87244193885E66E2DA488C46"/>
          </w:pPr>
          <w:r>
            <w:t>[Presenter]</w:t>
          </w:r>
        </w:p>
      </w:docPartBody>
    </w:docPart>
    <w:docPart>
      <w:docPartPr>
        <w:name w:val="83292324A5A84FF0A713585C01D44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E1867-275F-4BC7-A1FA-5F758F23B24C}"/>
      </w:docPartPr>
      <w:docPartBody>
        <w:p w:rsidR="00000000" w:rsidRDefault="00875CF7">
          <w:pPr>
            <w:pStyle w:val="83292324A5A84FF0A713585C01D44B53"/>
          </w:pPr>
          <w:r>
            <w:t>[Time Allotted]</w:t>
          </w:r>
        </w:p>
      </w:docPartBody>
    </w:docPart>
    <w:docPart>
      <w:docPartPr>
        <w:name w:val="114BDAFE2B974F76B7AE2FF1B700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D8582-C0B9-423A-AA3D-1D52CD7DD1FA}"/>
      </w:docPartPr>
      <w:docPartBody>
        <w:p w:rsidR="00000000" w:rsidRDefault="00875CF7">
          <w:pPr>
            <w:pStyle w:val="114BDAFE2B974F76B7AE2FF1B700F9BF"/>
          </w:pPr>
          <w:r>
            <w:t>[Topic]</w:t>
          </w:r>
        </w:p>
      </w:docPartBody>
    </w:docPart>
    <w:docPart>
      <w:docPartPr>
        <w:name w:val="B8B7C55D06F443B39F010EAF5155F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9F63-96E6-4391-AEE0-246A737AA8A1}"/>
      </w:docPartPr>
      <w:docPartBody>
        <w:p w:rsidR="00000000" w:rsidRDefault="00875CF7">
          <w:pPr>
            <w:pStyle w:val="B8B7C55D06F443B39F010EAF5155FC69"/>
          </w:pPr>
          <w:r>
            <w:t>[Presenter]</w:t>
          </w:r>
        </w:p>
      </w:docPartBody>
    </w:docPart>
    <w:docPart>
      <w:docPartPr>
        <w:name w:val="1046A3FDCC474258AA6246771A60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50636-998A-4FC4-85C9-E08A6312609A}"/>
      </w:docPartPr>
      <w:docPartBody>
        <w:p w:rsidR="00000000" w:rsidRDefault="00875CF7">
          <w:pPr>
            <w:pStyle w:val="1046A3FDCC474258AA6246771A600ADA"/>
          </w:pPr>
          <w:r>
            <w:t>[Time Allotted]</w:t>
          </w:r>
        </w:p>
      </w:docPartBody>
    </w:docPart>
    <w:docPart>
      <w:docPartPr>
        <w:name w:val="323CFA2B4CED4C4B925EAE324F7E6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41C46-5B55-4B86-B691-4453D1140AA5}"/>
      </w:docPartPr>
      <w:docPartBody>
        <w:p w:rsidR="00000000" w:rsidRDefault="00875CF7">
          <w:pPr>
            <w:pStyle w:val="323CFA2B4CED4C4B925EAE324F7E6EB3"/>
          </w:pPr>
          <w:r>
            <w:t>[Topic]</w:t>
          </w:r>
        </w:p>
      </w:docPartBody>
    </w:docPart>
    <w:docPart>
      <w:docPartPr>
        <w:name w:val="5530BB9611594F38B435A24806D89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0C010-9415-405B-8548-0530826DCCAF}"/>
      </w:docPartPr>
      <w:docPartBody>
        <w:p w:rsidR="00000000" w:rsidRDefault="00875CF7">
          <w:pPr>
            <w:pStyle w:val="5530BB9611594F38B435A24806D89C3D"/>
          </w:pPr>
          <w:r>
            <w:t>[Presenter]</w:t>
          </w:r>
        </w:p>
      </w:docPartBody>
    </w:docPart>
    <w:docPart>
      <w:docPartPr>
        <w:name w:val="9DCFF33376624E7D8BFB167104402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003DA-2C55-497F-9BDA-D4A1DA353BA4}"/>
      </w:docPartPr>
      <w:docPartBody>
        <w:p w:rsidR="00000000" w:rsidRDefault="00875CF7">
          <w:pPr>
            <w:pStyle w:val="9DCFF33376624E7D8BFB16710440283B"/>
          </w:pPr>
          <w:r>
            <w:t>[Time Allotted]</w:t>
          </w:r>
        </w:p>
      </w:docPartBody>
    </w:docPart>
    <w:docPart>
      <w:docPartPr>
        <w:name w:val="7835CDEC62FC454089247BF1E956A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A558B-0E1D-40FA-BE9C-9B4A730D3335}"/>
      </w:docPartPr>
      <w:docPartBody>
        <w:p w:rsidR="00000000" w:rsidRDefault="00875CF7">
          <w:pPr>
            <w:pStyle w:val="7835CDEC62FC454089247BF1E956A596"/>
          </w:pPr>
          <w:r>
            <w:t>[Topic]</w:t>
          </w:r>
        </w:p>
      </w:docPartBody>
    </w:docPart>
    <w:docPart>
      <w:docPartPr>
        <w:name w:val="7CA5C83255044A5E93A0008B4ED60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3AFD2-917E-44D6-BB59-2A6A1D604694}"/>
      </w:docPartPr>
      <w:docPartBody>
        <w:p w:rsidR="00000000" w:rsidRDefault="00875CF7">
          <w:pPr>
            <w:pStyle w:val="7CA5C83255044A5E93A0008B4ED60404"/>
          </w:pPr>
          <w:r>
            <w:t>[Presenter]</w:t>
          </w:r>
        </w:p>
      </w:docPartBody>
    </w:docPart>
    <w:docPart>
      <w:docPartPr>
        <w:name w:val="78331B6AF4A94F4A9EF0DE2FE5D65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94C74-5700-4F5A-855D-55416673BFB9}"/>
      </w:docPartPr>
      <w:docPartBody>
        <w:p w:rsidR="00000000" w:rsidRDefault="00875CF7">
          <w:pPr>
            <w:pStyle w:val="78331B6AF4A94F4A9EF0DE2FE5D65F3E"/>
          </w:pPr>
          <w:r>
            <w:t>[Time Allotted]</w:t>
          </w:r>
        </w:p>
      </w:docPartBody>
    </w:docPart>
    <w:docPart>
      <w:docPartPr>
        <w:name w:val="02C39AABE83147259AFA13A564809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24285-EB70-4F46-97FE-200322C6F628}"/>
      </w:docPartPr>
      <w:docPartBody>
        <w:p w:rsidR="00000000" w:rsidRDefault="00875CF7">
          <w:pPr>
            <w:pStyle w:val="02C39AABE83147259AFA13A5648097F3"/>
          </w:pPr>
          <w:r>
            <w:t>[Topic]</w:t>
          </w:r>
        </w:p>
      </w:docPartBody>
    </w:docPart>
    <w:docPart>
      <w:docPartPr>
        <w:name w:val="6E97B69CE6B942C4BF70ACF88E61E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E8DB7-8AFA-4971-AFA4-45A165819291}"/>
      </w:docPartPr>
      <w:docPartBody>
        <w:p w:rsidR="00000000" w:rsidRDefault="00875CF7">
          <w:pPr>
            <w:pStyle w:val="6E97B69CE6B942C4BF70ACF88E61E2D4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F7"/>
    <w:rsid w:val="0087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E7CDC217EB47E8A8CFDD9EF5831B1C">
    <w:name w:val="F9E7CDC217EB47E8A8CFDD9EF5831B1C"/>
  </w:style>
  <w:style w:type="paragraph" w:customStyle="1" w:styleId="F444C555D64545A29E8F891D59CD74F7">
    <w:name w:val="F444C555D64545A29E8F891D59CD74F7"/>
  </w:style>
  <w:style w:type="paragraph" w:customStyle="1" w:styleId="F78EAD6ED715445DBD1E0639CBD4884F">
    <w:name w:val="F78EAD6ED715445DBD1E0639CBD4884F"/>
  </w:style>
  <w:style w:type="paragraph" w:customStyle="1" w:styleId="DE4F1BD44D2C466EAA654FAF1F04B735">
    <w:name w:val="DE4F1BD44D2C466EAA654FAF1F04B735"/>
  </w:style>
  <w:style w:type="paragraph" w:customStyle="1" w:styleId="093C9360E112404DA5F9C46564F54D0C">
    <w:name w:val="093C9360E112404DA5F9C46564F54D0C"/>
  </w:style>
  <w:style w:type="paragraph" w:customStyle="1" w:styleId="5160352A8A0841A5B07217498557D32A">
    <w:name w:val="5160352A8A0841A5B07217498557D32A"/>
  </w:style>
  <w:style w:type="paragraph" w:customStyle="1" w:styleId="5C9A793D87244193885E66E2DA488C46">
    <w:name w:val="5C9A793D87244193885E66E2DA488C46"/>
  </w:style>
  <w:style w:type="paragraph" w:customStyle="1" w:styleId="83292324A5A84FF0A713585C01D44B53">
    <w:name w:val="83292324A5A84FF0A713585C01D44B53"/>
  </w:style>
  <w:style w:type="paragraph" w:customStyle="1" w:styleId="114BDAFE2B974F76B7AE2FF1B700F9BF">
    <w:name w:val="114BDAFE2B974F76B7AE2FF1B700F9BF"/>
  </w:style>
  <w:style w:type="paragraph" w:customStyle="1" w:styleId="B8B7C55D06F443B39F010EAF5155FC69">
    <w:name w:val="B8B7C55D06F443B39F010EAF5155FC69"/>
  </w:style>
  <w:style w:type="paragraph" w:customStyle="1" w:styleId="1046A3FDCC474258AA6246771A600ADA">
    <w:name w:val="1046A3FDCC474258AA6246771A600ADA"/>
  </w:style>
  <w:style w:type="paragraph" w:customStyle="1" w:styleId="323CFA2B4CED4C4B925EAE324F7E6EB3">
    <w:name w:val="323CFA2B4CED4C4B925EAE324F7E6EB3"/>
  </w:style>
  <w:style w:type="paragraph" w:customStyle="1" w:styleId="5530BB9611594F38B435A24806D89C3D">
    <w:name w:val="5530BB9611594F38B435A24806D89C3D"/>
  </w:style>
  <w:style w:type="paragraph" w:customStyle="1" w:styleId="9DCFF33376624E7D8BFB16710440283B">
    <w:name w:val="9DCFF33376624E7D8BFB16710440283B"/>
  </w:style>
  <w:style w:type="paragraph" w:customStyle="1" w:styleId="7835CDEC62FC454089247BF1E956A596">
    <w:name w:val="7835CDEC62FC454089247BF1E956A596"/>
  </w:style>
  <w:style w:type="paragraph" w:customStyle="1" w:styleId="7CA5C83255044A5E93A0008B4ED60404">
    <w:name w:val="7CA5C83255044A5E93A0008B4ED60404"/>
  </w:style>
  <w:style w:type="paragraph" w:customStyle="1" w:styleId="78331B6AF4A94F4A9EF0DE2FE5D65F3E">
    <w:name w:val="78331B6AF4A94F4A9EF0DE2FE5D65F3E"/>
  </w:style>
  <w:style w:type="paragraph" w:customStyle="1" w:styleId="02C39AABE83147259AFA13A5648097F3">
    <w:name w:val="02C39AABE83147259AFA13A5648097F3"/>
  </w:style>
  <w:style w:type="paragraph" w:customStyle="1" w:styleId="6E97B69CE6B942C4BF70ACF88E61E2D4">
    <w:name w:val="6E97B69CE6B942C4BF70ACF88E61E2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Krishna Adhikari</dc:creator>
  <cp:keywords/>
  <cp:lastModifiedBy>Krishna Adhikari</cp:lastModifiedBy>
  <cp:revision>1</cp:revision>
  <cp:lastPrinted>2004-01-21T19:22:00Z</cp:lastPrinted>
  <dcterms:created xsi:type="dcterms:W3CDTF">2018-04-08T12:29:00Z</dcterms:created>
  <dcterms:modified xsi:type="dcterms:W3CDTF">2018-04-08T12:30:00Z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