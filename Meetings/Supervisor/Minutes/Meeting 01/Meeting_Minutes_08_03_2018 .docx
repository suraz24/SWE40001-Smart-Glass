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25578" w14:textId="4E7A6FFA" w:rsidR="00954110" w:rsidRDefault="00606D12" w:rsidP="00954110">
      <w:pPr>
        <w:pStyle w:val="Title"/>
      </w:pPr>
      <w:r>
        <w:t>First meeting</w:t>
      </w:r>
      <w:r w:rsidR="00D82C77">
        <w:t xml:space="preserve"> with supervisor</w:t>
      </w:r>
      <w:r w:rsidR="00A96311">
        <w:t xml:space="preserve"> 08/03/2018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14:paraId="0A95D50C" w14:textId="77777777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14:paraId="3285DEBF" w14:textId="77777777"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B9E3A87B6BE844858A54898D64598D22"/>
            </w:placeholder>
            <w:date w:fullDate="2018-03-08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14:paraId="54BF0C7E" w14:textId="628FEB5D" w:rsidR="00E43BAB" w:rsidRPr="00954110" w:rsidRDefault="00606D12" w:rsidP="005F58B2">
                <w:pPr>
                  <w:pStyle w:val="Details"/>
                </w:pPr>
                <w:r>
                  <w:t>March 8, 2018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14:paraId="404F2613" w14:textId="28524E82" w:rsidR="00E43BAB" w:rsidRPr="00954110" w:rsidRDefault="00606D12" w:rsidP="005F58B2">
            <w:pPr>
              <w:pStyle w:val="Details"/>
            </w:pPr>
            <w:r>
              <w:t>1:30-2:30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14:paraId="37747ABF" w14:textId="7DDC7009" w:rsidR="00E43BAB" w:rsidRPr="00954110" w:rsidRDefault="00606D12" w:rsidP="005F58B2">
            <w:pPr>
              <w:pStyle w:val="Details"/>
            </w:pPr>
            <w:r>
              <w:t>Library 1A</w:t>
            </w:r>
          </w:p>
        </w:tc>
      </w:tr>
    </w:tbl>
    <w:p w14:paraId="311AD0CD" w14:textId="77777777"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14:paraId="61F1C476" w14:textId="77777777" w:rsidTr="009F6E92">
        <w:trPr>
          <w:trHeight w:val="360"/>
        </w:trPr>
        <w:tc>
          <w:tcPr>
            <w:tcW w:w="19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CC91F16" w14:textId="77777777" w:rsidR="0085168B" w:rsidRPr="00692553" w:rsidRDefault="00E60E43" w:rsidP="00954110">
            <w:pPr>
              <w:pStyle w:val="Heading3"/>
            </w:pPr>
            <w:r w:rsidRPr="00954110">
              <w:t>Meeting called</w:t>
            </w:r>
            <w:r>
              <w:t xml:space="preserve"> by</w:t>
            </w:r>
          </w:p>
        </w:tc>
        <w:tc>
          <w:tcPr>
            <w:tcW w:w="8103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14:paraId="7ABA8E4B" w14:textId="4E8D7322" w:rsidR="0085168B" w:rsidRPr="00692553" w:rsidRDefault="00D82C77" w:rsidP="005052C5">
            <w:r>
              <w:t>LYNDON</w:t>
            </w:r>
          </w:p>
        </w:tc>
      </w:tr>
      <w:tr w:rsidR="0085168B" w:rsidRPr="00692553" w14:paraId="3388F62F" w14:textId="77777777" w:rsidTr="009F6E92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14:paraId="130ACE64" w14:textId="77777777"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03" w:type="dxa"/>
            <w:shd w:val="clear" w:color="auto" w:fill="auto"/>
            <w:vAlign w:val="center"/>
          </w:tcPr>
          <w:p w14:paraId="209C9EE8" w14:textId="31688096" w:rsidR="0085168B" w:rsidRPr="00692553" w:rsidRDefault="00D82C77" w:rsidP="005052C5">
            <w:r>
              <w:t>Meeting with supervisor</w:t>
            </w:r>
          </w:p>
        </w:tc>
      </w:tr>
      <w:tr w:rsidR="0085168B" w:rsidRPr="00692553" w14:paraId="572D427D" w14:textId="77777777" w:rsidTr="009F6E92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14:paraId="285942FD" w14:textId="77777777" w:rsidR="0085168B" w:rsidRPr="00692553" w:rsidRDefault="00E60E43" w:rsidP="00954110">
            <w:pPr>
              <w:pStyle w:val="Heading3"/>
            </w:pPr>
            <w:r>
              <w:t>Facilitator</w:t>
            </w:r>
          </w:p>
        </w:tc>
        <w:tc>
          <w:tcPr>
            <w:tcW w:w="8103" w:type="dxa"/>
            <w:shd w:val="clear" w:color="auto" w:fill="auto"/>
            <w:vAlign w:val="center"/>
          </w:tcPr>
          <w:p w14:paraId="036BBC8E" w14:textId="19A11B3A" w:rsidR="0085168B" w:rsidRPr="00692553" w:rsidRDefault="00D82C77" w:rsidP="005052C5">
            <w:r>
              <w:t>LYNDON</w:t>
            </w:r>
          </w:p>
        </w:tc>
      </w:tr>
      <w:tr w:rsidR="0085168B" w:rsidRPr="00692553" w14:paraId="7295028B" w14:textId="77777777" w:rsidTr="009F6E92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14:paraId="7E5CAA5F" w14:textId="77777777"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103" w:type="dxa"/>
            <w:shd w:val="clear" w:color="auto" w:fill="auto"/>
            <w:vAlign w:val="center"/>
          </w:tcPr>
          <w:p w14:paraId="4400ED1B" w14:textId="4F9C8876" w:rsidR="0085168B" w:rsidRPr="00692553" w:rsidRDefault="00D82C77" w:rsidP="005052C5">
            <w:r>
              <w:t>KRISHNA</w:t>
            </w:r>
            <w:r w:rsidR="009F6E92">
              <w:t xml:space="preserve">(later consolidated by </w:t>
            </w:r>
            <w:proofErr w:type="spellStart"/>
            <w:r w:rsidR="009F6E92">
              <w:t>Kosala</w:t>
            </w:r>
            <w:proofErr w:type="spellEnd"/>
            <w:r w:rsidR="009F6E92">
              <w:t>)</w:t>
            </w:r>
          </w:p>
        </w:tc>
      </w:tr>
      <w:tr w:rsidR="0085168B" w:rsidRPr="00692553" w14:paraId="505FEF20" w14:textId="77777777" w:rsidTr="009F6E92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14:paraId="598F7140" w14:textId="77777777" w:rsidR="0085168B" w:rsidRPr="00692553" w:rsidRDefault="0085168B" w:rsidP="00954110">
            <w:pPr>
              <w:pStyle w:val="Heading3"/>
            </w:pPr>
            <w:r w:rsidRPr="00692553">
              <w:t>Timekeeper</w:t>
            </w:r>
          </w:p>
        </w:tc>
        <w:tc>
          <w:tcPr>
            <w:tcW w:w="8103" w:type="dxa"/>
            <w:shd w:val="clear" w:color="auto" w:fill="auto"/>
            <w:vAlign w:val="center"/>
          </w:tcPr>
          <w:p w14:paraId="6EF88DAC" w14:textId="0E3357E5" w:rsidR="0085168B" w:rsidRPr="00692553" w:rsidRDefault="00D82C77" w:rsidP="005052C5">
            <w:r>
              <w:t>N/A</w:t>
            </w:r>
          </w:p>
        </w:tc>
      </w:tr>
      <w:tr w:rsidR="0085168B" w:rsidRPr="00692553" w14:paraId="698A5101" w14:textId="77777777" w:rsidTr="009F6E92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14:paraId="0B659158" w14:textId="77777777"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14:paraId="528593F7" w14:textId="000D79EB" w:rsidR="0085168B" w:rsidRPr="00692553" w:rsidRDefault="009F6E92" w:rsidP="009F6E92">
            <w:r>
              <w:t xml:space="preserve">Liam, Keagan, </w:t>
            </w:r>
            <w:proofErr w:type="spellStart"/>
            <w:r>
              <w:t>Ayub</w:t>
            </w:r>
            <w:proofErr w:type="spellEnd"/>
            <w:r>
              <w:t xml:space="preserve">, </w:t>
            </w:r>
            <w:proofErr w:type="spellStart"/>
            <w:r>
              <w:t>Ko</w:t>
            </w:r>
            <w:r w:rsidR="00DA1023">
              <w:t>sala</w:t>
            </w:r>
            <w:proofErr w:type="spellEnd"/>
            <w:r>
              <w:t xml:space="preserve">, Lyndon, </w:t>
            </w:r>
            <w:proofErr w:type="spellStart"/>
            <w:r>
              <w:t>Migara</w:t>
            </w:r>
            <w:proofErr w:type="spellEnd"/>
            <w:r>
              <w:t xml:space="preserve">, Jimmy, </w:t>
            </w:r>
            <w:proofErr w:type="spellStart"/>
            <w:r>
              <w:t>Dine</w:t>
            </w:r>
            <w:r w:rsidR="00DA1023">
              <w:t>th</w:t>
            </w:r>
            <w:proofErr w:type="spellEnd"/>
            <w:r w:rsidR="00B62718">
              <w:t>, Krishna</w:t>
            </w:r>
            <w:r w:rsidR="0073503A">
              <w:t xml:space="preserve">, </w:t>
            </w:r>
            <w:proofErr w:type="spellStart"/>
            <w:r w:rsidR="0073503A">
              <w:t>Shenal</w:t>
            </w:r>
            <w:proofErr w:type="spellEnd"/>
          </w:p>
        </w:tc>
      </w:tr>
    </w:tbl>
    <w:p w14:paraId="7A52913D" w14:textId="77777777" w:rsidR="00954110" w:rsidRDefault="00954110" w:rsidP="00954110">
      <w:pPr>
        <w:pStyle w:val="Heading2"/>
      </w:pPr>
      <w:r w:rsidRPr="00692553">
        <w:t>Agenda topics</w:t>
      </w: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85168B" w:rsidRPr="00954110" w14:paraId="2A8A74AE" w14:textId="77777777" w:rsidTr="005F58B2">
        <w:tc>
          <w:tcPr>
            <w:tcW w:w="2539" w:type="dxa"/>
            <w:shd w:val="clear" w:color="auto" w:fill="auto"/>
            <w:tcMar>
              <w:left w:w="0" w:type="dxa"/>
            </w:tcMar>
            <w:vAlign w:val="center"/>
          </w:tcPr>
          <w:p w14:paraId="4C9AD75B" w14:textId="743F48B0" w:rsidR="0085168B" w:rsidRPr="00954110" w:rsidRDefault="00606D12" w:rsidP="005F58B2">
            <w:pPr>
              <w:pStyle w:val="Heading4"/>
            </w:pPr>
            <w:bookmarkStart w:id="0" w:name="MinuteItems"/>
            <w:bookmarkStart w:id="1" w:name="MinuteTopic"/>
            <w:bookmarkStart w:id="2" w:name="MinuteTopicSection"/>
            <w:bookmarkEnd w:id="0"/>
            <w:bookmarkEnd w:id="1"/>
            <w:r>
              <w:t xml:space="preserve">5 mins </w:t>
            </w:r>
          </w:p>
        </w:tc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14:paraId="6B44A42F" w14:textId="4CEF81FB" w:rsidR="0085168B" w:rsidRPr="00796BC0" w:rsidRDefault="00606D12" w:rsidP="005F58B2">
            <w:pPr>
              <w:pStyle w:val="Heading4"/>
              <w:rPr>
                <w:b/>
                <w:bCs/>
              </w:rPr>
            </w:pPr>
            <w:r w:rsidRPr="00796BC0">
              <w:rPr>
                <w:b/>
                <w:bCs/>
              </w:rPr>
              <w:t>Client Meeting</w:t>
            </w:r>
          </w:p>
        </w:tc>
        <w:tc>
          <w:tcPr>
            <w:tcW w:w="3527" w:type="dxa"/>
            <w:shd w:val="clear" w:color="auto" w:fill="auto"/>
            <w:tcMar>
              <w:left w:w="0" w:type="dxa"/>
            </w:tcMar>
            <w:vAlign w:val="center"/>
          </w:tcPr>
          <w:p w14:paraId="435B8F04" w14:textId="485EDDF3" w:rsidR="0085168B" w:rsidRPr="00D8181B" w:rsidRDefault="00606D12" w:rsidP="005F58B2">
            <w:pPr>
              <w:pStyle w:val="Details"/>
            </w:pPr>
            <w:r>
              <w:t>JUN hAN</w:t>
            </w:r>
          </w:p>
        </w:tc>
      </w:tr>
    </w:tbl>
    <w:p w14:paraId="1CAB0417" w14:textId="77777777"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E71DBA" w:rsidRPr="00692553" w14:paraId="79FB85C6" w14:textId="77777777" w:rsidTr="00FA4B26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7C8A7C4" w14:textId="77777777" w:rsidR="00E71DBA" w:rsidRPr="00692553" w:rsidRDefault="00E71DBA" w:rsidP="00D8181B">
            <w:pPr>
              <w:pStyle w:val="Heading3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14:paraId="756BF1AE" w14:textId="77777777" w:rsidR="00E71DBA" w:rsidRDefault="009F6E92" w:rsidP="009F6E92">
            <w:pPr>
              <w:pStyle w:val="ListParagraph"/>
              <w:numPr>
                <w:ilvl w:val="0"/>
                <w:numId w:val="11"/>
              </w:numPr>
            </w:pPr>
            <w:r>
              <w:t>Meeting and greeting with group</w:t>
            </w:r>
          </w:p>
          <w:p w14:paraId="53B7BA0A" w14:textId="77777777" w:rsidR="009F6E92" w:rsidRDefault="009F6E92" w:rsidP="009F6E92">
            <w:pPr>
              <w:pStyle w:val="ListParagraph"/>
              <w:numPr>
                <w:ilvl w:val="0"/>
                <w:numId w:val="11"/>
              </w:numPr>
            </w:pPr>
            <w:r>
              <w:t>Understanding the expectations</w:t>
            </w:r>
          </w:p>
          <w:p w14:paraId="77623676" w14:textId="77777777" w:rsidR="009F6E92" w:rsidRDefault="00843E40" w:rsidP="009F6E92">
            <w:pPr>
              <w:pStyle w:val="ListParagraph"/>
              <w:numPr>
                <w:ilvl w:val="0"/>
                <w:numId w:val="11"/>
              </w:numPr>
            </w:pPr>
            <w:r>
              <w:t>Constraints – platform, language, tools</w:t>
            </w:r>
          </w:p>
          <w:p w14:paraId="4F29162F" w14:textId="77777777" w:rsidR="00843E40" w:rsidRDefault="00843E40" w:rsidP="009F6E92">
            <w:pPr>
              <w:pStyle w:val="ListParagraph"/>
              <w:numPr>
                <w:ilvl w:val="0"/>
                <w:numId w:val="11"/>
              </w:numPr>
            </w:pPr>
            <w:r>
              <w:t>Frequency of meeting with the client</w:t>
            </w:r>
          </w:p>
          <w:p w14:paraId="17D8FA00" w14:textId="74EA999D" w:rsidR="00843E40" w:rsidRPr="00CE6342" w:rsidRDefault="00843E40" w:rsidP="009F6E92">
            <w:pPr>
              <w:pStyle w:val="ListParagraph"/>
              <w:numPr>
                <w:ilvl w:val="0"/>
                <w:numId w:val="11"/>
              </w:numPr>
            </w:pPr>
            <w:r>
              <w:t>Refer to the template for requirement of the unit.</w:t>
            </w:r>
          </w:p>
        </w:tc>
      </w:tr>
      <w:tr w:rsidR="0085168B" w:rsidRPr="00692553" w14:paraId="3CB08EB5" w14:textId="77777777" w:rsidTr="00FA4B26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14:paraId="0123278A" w14:textId="77777777" w:rsidR="0085168B" w:rsidRPr="00692553" w:rsidRDefault="0085168B" w:rsidP="005052C5"/>
        </w:tc>
      </w:tr>
      <w:tr w:rsidR="00C166AB" w:rsidRPr="00692553" w14:paraId="061E6C8B" w14:textId="77777777" w:rsidTr="00FA4B26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C5F8AB9" w14:textId="77777777" w:rsidR="00E71DBA" w:rsidRPr="00692553" w:rsidRDefault="00E71DBA" w:rsidP="00D8181B">
            <w:pPr>
              <w:pStyle w:val="Heading3"/>
            </w:pPr>
            <w:bookmarkStart w:id="4" w:name="MinuteConclusion"/>
            <w:bookmarkEnd w:id="4"/>
            <w:r>
              <w:t>Conclusions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14:paraId="496CD9FB" w14:textId="77777777" w:rsidR="00E71DBA" w:rsidRDefault="00FA4B26" w:rsidP="00FA4B26">
            <w:pPr>
              <w:pStyle w:val="ListParagraph"/>
              <w:numPr>
                <w:ilvl w:val="0"/>
                <w:numId w:val="12"/>
              </w:numPr>
            </w:pPr>
            <w:r>
              <w:t xml:space="preserve">Understand the requirements for the document </w:t>
            </w:r>
          </w:p>
          <w:p w14:paraId="53304E77" w14:textId="77777777" w:rsidR="00796BC0" w:rsidRDefault="00796BC0" w:rsidP="00FA4B26">
            <w:pPr>
              <w:pStyle w:val="ListParagraph"/>
              <w:numPr>
                <w:ilvl w:val="0"/>
                <w:numId w:val="12"/>
              </w:numPr>
            </w:pPr>
            <w:r>
              <w:t xml:space="preserve">Make a draft and email to Jun and follow up </w:t>
            </w:r>
          </w:p>
          <w:p w14:paraId="5859BFC2" w14:textId="25F52AE1" w:rsidR="00796BC0" w:rsidRPr="00CE6342" w:rsidRDefault="00796BC0" w:rsidP="00FA4B26">
            <w:pPr>
              <w:pStyle w:val="ListParagraph"/>
              <w:numPr>
                <w:ilvl w:val="0"/>
                <w:numId w:val="12"/>
              </w:numPr>
            </w:pPr>
            <w:r>
              <w:t>Create set of questions and consult with Jun Han</w:t>
            </w:r>
          </w:p>
        </w:tc>
      </w:tr>
      <w:tr w:rsidR="0085168B" w:rsidRPr="00692553" w14:paraId="14A4C0BD" w14:textId="77777777" w:rsidTr="00FA4B26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14:paraId="54C13F43" w14:textId="77777777" w:rsidR="0085168B" w:rsidRPr="00692553" w:rsidRDefault="0085168B" w:rsidP="005052C5"/>
        </w:tc>
      </w:tr>
      <w:tr w:rsidR="00E71DBA" w:rsidRPr="00692553" w14:paraId="59B61385" w14:textId="77777777" w:rsidTr="00FA4B26">
        <w:trPr>
          <w:trHeight w:val="288"/>
        </w:trPr>
        <w:tc>
          <w:tcPr>
            <w:tcW w:w="5897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F82CC82" w14:textId="77777777" w:rsidR="00E71DBA" w:rsidRPr="00692553" w:rsidRDefault="00E71DBA" w:rsidP="00D8181B">
            <w:pPr>
              <w:pStyle w:val="Heading3"/>
            </w:pPr>
            <w:bookmarkStart w:id="5" w:name="MinuteActionItems"/>
            <w:bookmarkEnd w:id="5"/>
            <w:r>
              <w:t>Action items</w:t>
            </w:r>
          </w:p>
        </w:tc>
        <w:tc>
          <w:tcPr>
            <w:tcW w:w="270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7EC5365" w14:textId="77777777" w:rsidR="00E71DBA" w:rsidRPr="00692553" w:rsidRDefault="00E71DBA" w:rsidP="00D8181B">
            <w:pPr>
              <w:pStyle w:val="Heading3"/>
            </w:pPr>
            <w:bookmarkStart w:id="6" w:name="MinutePersonResponsible"/>
            <w:bookmarkEnd w:id="6"/>
            <w:r>
              <w:t>Person responsible</w:t>
            </w:r>
          </w:p>
        </w:tc>
        <w:tc>
          <w:tcPr>
            <w:tcW w:w="14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0481E10" w14:textId="77777777" w:rsidR="00E71DBA" w:rsidRPr="00692553" w:rsidRDefault="00E71DBA" w:rsidP="00D8181B">
            <w:pPr>
              <w:pStyle w:val="Heading3"/>
            </w:pPr>
            <w:bookmarkStart w:id="7" w:name="MinuteDeadline"/>
            <w:bookmarkEnd w:id="7"/>
            <w:r>
              <w:t>Deadline</w:t>
            </w:r>
          </w:p>
        </w:tc>
      </w:tr>
      <w:tr w:rsidR="0085168B" w:rsidRPr="00692553" w14:paraId="1383A5BE" w14:textId="77777777" w:rsidTr="00FA4B26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14:paraId="3917A8A3" w14:textId="3BF7BD33" w:rsidR="0085168B" w:rsidRPr="00692553" w:rsidRDefault="00606D12" w:rsidP="005052C5">
            <w:r>
              <w:t>Follow up in the next meeting without the supervisor and discuss the details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5BAD4E74" w14:textId="31C7DC06" w:rsidR="0085168B" w:rsidRPr="00692553" w:rsidRDefault="00606D12" w:rsidP="005052C5">
            <w:r>
              <w:t>ALL</w:t>
            </w:r>
          </w:p>
        </w:tc>
        <w:tc>
          <w:tcPr>
            <w:tcW w:w="1467" w:type="dxa"/>
            <w:shd w:val="clear" w:color="auto" w:fill="auto"/>
            <w:vAlign w:val="center"/>
          </w:tcPr>
          <w:p w14:paraId="22A79ECB" w14:textId="30D034FC" w:rsidR="0085168B" w:rsidRPr="00692553" w:rsidRDefault="00606D12" w:rsidP="005052C5">
            <w:r>
              <w:t>11/03/2018</w:t>
            </w:r>
          </w:p>
        </w:tc>
      </w:tr>
      <w:tr w:rsidR="0085168B" w:rsidRPr="00692553" w14:paraId="519B1F60" w14:textId="77777777" w:rsidTr="00FA4B26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14:paraId="3C7A3541" w14:textId="77777777" w:rsidR="0085168B" w:rsidRPr="00692553" w:rsidRDefault="0085168B" w:rsidP="005052C5"/>
        </w:tc>
        <w:tc>
          <w:tcPr>
            <w:tcW w:w="2706" w:type="dxa"/>
            <w:shd w:val="clear" w:color="auto" w:fill="auto"/>
            <w:vAlign w:val="center"/>
          </w:tcPr>
          <w:p w14:paraId="3759C02D" w14:textId="77777777" w:rsidR="0085168B" w:rsidRPr="00692553" w:rsidRDefault="0085168B" w:rsidP="005052C5"/>
        </w:tc>
        <w:tc>
          <w:tcPr>
            <w:tcW w:w="1467" w:type="dxa"/>
            <w:shd w:val="clear" w:color="auto" w:fill="auto"/>
            <w:vAlign w:val="center"/>
          </w:tcPr>
          <w:p w14:paraId="092E55B8" w14:textId="77777777" w:rsidR="0085168B" w:rsidRPr="00692553" w:rsidRDefault="0085168B" w:rsidP="005052C5"/>
        </w:tc>
      </w:tr>
    </w:tbl>
    <w:p w14:paraId="470F942B" w14:textId="08A5E591" w:rsidR="00D8181B" w:rsidRDefault="00D8181B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14:paraId="6C43DFD5" w14:textId="77777777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14:paraId="3BB41DD9" w14:textId="7F351822" w:rsidR="005F58B2" w:rsidRPr="00954110" w:rsidRDefault="00606D12" w:rsidP="0059122E">
            <w:pPr>
              <w:pStyle w:val="Heading4"/>
            </w:pPr>
            <w:r>
              <w:t>10mins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14:paraId="07E9DAB6" w14:textId="05E4F8A5" w:rsidR="005F58B2" w:rsidRPr="00796BC0" w:rsidRDefault="00606D12" w:rsidP="0059122E">
            <w:pPr>
              <w:pStyle w:val="Heading4"/>
              <w:rPr>
                <w:b/>
                <w:bCs/>
              </w:rPr>
            </w:pPr>
            <w:r w:rsidRPr="00796BC0">
              <w:rPr>
                <w:b/>
                <w:bCs/>
              </w:rPr>
              <w:t>Team Overview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14:paraId="31783988" w14:textId="6A3F0465" w:rsidR="005F58B2" w:rsidRPr="00D8181B" w:rsidRDefault="00606D12" w:rsidP="0059122E">
            <w:pPr>
              <w:pStyle w:val="Details"/>
            </w:pPr>
            <w:r>
              <w:t>LYNDON</w:t>
            </w:r>
          </w:p>
        </w:tc>
      </w:tr>
    </w:tbl>
    <w:p w14:paraId="02EEEEE3" w14:textId="77777777"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14:paraId="2B830E37" w14:textId="77777777" w:rsidTr="000451FC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34F1B5C" w14:textId="77777777"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14:paraId="6D3D47B2" w14:textId="77777777" w:rsidR="00344FA0" w:rsidRDefault="00796BC0" w:rsidP="00796BC0">
            <w:pPr>
              <w:pStyle w:val="ListParagraph"/>
              <w:numPr>
                <w:ilvl w:val="0"/>
                <w:numId w:val="13"/>
              </w:numPr>
            </w:pPr>
            <w:r>
              <w:t xml:space="preserve">Need to clear the roles and skills because the team has no idea about the </w:t>
            </w:r>
            <w:r w:rsidR="000451FC">
              <w:t>strengths</w:t>
            </w:r>
          </w:p>
          <w:p w14:paraId="4F93507B" w14:textId="77777777" w:rsidR="000451FC" w:rsidRDefault="000451FC" w:rsidP="00796BC0">
            <w:pPr>
              <w:pStyle w:val="ListParagraph"/>
              <w:numPr>
                <w:ilvl w:val="0"/>
                <w:numId w:val="13"/>
              </w:numPr>
            </w:pPr>
            <w:r>
              <w:t>Weekly work for 10 – 15 hours including research, debugging.</w:t>
            </w:r>
          </w:p>
          <w:p w14:paraId="5A622A99" w14:textId="77777777" w:rsidR="000451FC" w:rsidRDefault="000451FC" w:rsidP="00796BC0">
            <w:pPr>
              <w:pStyle w:val="ListParagraph"/>
              <w:numPr>
                <w:ilvl w:val="0"/>
                <w:numId w:val="13"/>
              </w:numPr>
            </w:pPr>
            <w:r>
              <w:t>Plan well ahead and cater for any upskilling time.</w:t>
            </w:r>
          </w:p>
          <w:p w14:paraId="425321A8" w14:textId="77777777" w:rsidR="000451FC" w:rsidRDefault="000451FC" w:rsidP="00796BC0">
            <w:pPr>
              <w:pStyle w:val="ListParagraph"/>
              <w:numPr>
                <w:ilvl w:val="0"/>
                <w:numId w:val="13"/>
              </w:numPr>
            </w:pPr>
            <w:r>
              <w:t xml:space="preserve">Share the knowledge to the group. </w:t>
            </w:r>
          </w:p>
          <w:p w14:paraId="11054DA2" w14:textId="77777777" w:rsidR="000451FC" w:rsidRDefault="000451FC" w:rsidP="00796BC0">
            <w:pPr>
              <w:pStyle w:val="ListParagraph"/>
              <w:numPr>
                <w:ilvl w:val="0"/>
                <w:numId w:val="13"/>
              </w:numPr>
            </w:pPr>
            <w:r>
              <w:t>Contribution vs Outcome</w:t>
            </w:r>
          </w:p>
          <w:p w14:paraId="2CD9684D" w14:textId="3858AFD6" w:rsidR="000451FC" w:rsidRPr="00CE6342" w:rsidRDefault="000451FC" w:rsidP="00796BC0">
            <w:pPr>
              <w:pStyle w:val="ListParagraph"/>
              <w:numPr>
                <w:ilvl w:val="0"/>
                <w:numId w:val="13"/>
              </w:numPr>
            </w:pPr>
            <w:r>
              <w:t>Deadlines and milestones need to be created with proper time estimates.</w:t>
            </w:r>
          </w:p>
        </w:tc>
      </w:tr>
      <w:tr w:rsidR="00344FA0" w:rsidRPr="00692553" w14:paraId="651AA0BE" w14:textId="77777777" w:rsidTr="000451FC">
        <w:trPr>
          <w:trHeight w:val="288"/>
        </w:trPr>
        <w:tc>
          <w:tcPr>
            <w:tcW w:w="5897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943D5C6" w14:textId="77777777"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0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A6CB6AB" w14:textId="77777777"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7A87845" w14:textId="77777777"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D82C77" w:rsidRPr="00692553" w14:paraId="128E7342" w14:textId="77777777" w:rsidTr="000451FC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14:paraId="48605B95" w14:textId="77777777" w:rsidR="00D82C77" w:rsidRPr="00692553" w:rsidRDefault="00D82C77" w:rsidP="0059122E">
            <w:r>
              <w:t>Follow up in the next meeting without the supervisor and discuss the details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33A64AE8" w14:textId="77777777" w:rsidR="00D82C77" w:rsidRPr="00692553" w:rsidRDefault="00D82C77" w:rsidP="0059122E">
            <w:r>
              <w:t>ALL</w:t>
            </w:r>
          </w:p>
        </w:tc>
        <w:tc>
          <w:tcPr>
            <w:tcW w:w="1467" w:type="dxa"/>
            <w:shd w:val="clear" w:color="auto" w:fill="auto"/>
            <w:vAlign w:val="center"/>
          </w:tcPr>
          <w:p w14:paraId="0D946FB7" w14:textId="77777777" w:rsidR="00D82C77" w:rsidRPr="00692553" w:rsidRDefault="00D82C77" w:rsidP="0059122E">
            <w:r>
              <w:t>11/03/2018</w:t>
            </w:r>
          </w:p>
        </w:tc>
      </w:tr>
    </w:tbl>
    <w:p w14:paraId="5AB2876F" w14:textId="7DE87228" w:rsidR="00344FA0" w:rsidRDefault="00344FA0"/>
    <w:p w14:paraId="597057CC" w14:textId="0F0DC357" w:rsidR="00D82C77" w:rsidRDefault="00D82C77"/>
    <w:p w14:paraId="1E0BA2FF" w14:textId="3F78D891" w:rsidR="00D82C77" w:rsidRDefault="00D82C77"/>
    <w:p w14:paraId="12949ECC" w14:textId="77777777" w:rsidR="00D82C77" w:rsidRDefault="00D82C77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14:paraId="243D4A2B" w14:textId="77777777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14:paraId="0E028B23" w14:textId="748388B2" w:rsidR="005F58B2" w:rsidRPr="00954110" w:rsidRDefault="00D82C77" w:rsidP="0059122E">
            <w:pPr>
              <w:pStyle w:val="Heading4"/>
            </w:pPr>
            <w:r>
              <w:t>10 mins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14:paraId="12A08114" w14:textId="28EF9561" w:rsidR="005F58B2" w:rsidRPr="000451FC" w:rsidRDefault="00D82C77" w:rsidP="0059122E">
            <w:pPr>
              <w:pStyle w:val="Heading4"/>
              <w:rPr>
                <w:b/>
                <w:bCs/>
              </w:rPr>
            </w:pPr>
            <w:r w:rsidRPr="000451FC">
              <w:rPr>
                <w:b/>
                <w:bCs/>
              </w:rPr>
              <w:t>Organisation and DeleGation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14:paraId="32849B0F" w14:textId="590F9C98" w:rsidR="005F58B2" w:rsidRPr="00D8181B" w:rsidRDefault="00D82C77" w:rsidP="0059122E">
            <w:pPr>
              <w:pStyle w:val="Details"/>
            </w:pPr>
            <w:r>
              <w:t>Lyndon</w:t>
            </w:r>
          </w:p>
        </w:tc>
      </w:tr>
    </w:tbl>
    <w:p w14:paraId="5E53248B" w14:textId="77777777"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14:paraId="211A06C7" w14:textId="77777777" w:rsidTr="00873F2A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6ADC8EE" w14:textId="77777777"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14:paraId="0B7EC3A4" w14:textId="77777777" w:rsidR="00344FA0" w:rsidRDefault="000451FC" w:rsidP="000451FC">
            <w:pPr>
              <w:pStyle w:val="ListParagraph"/>
              <w:numPr>
                <w:ilvl w:val="0"/>
                <w:numId w:val="14"/>
              </w:numPr>
            </w:pPr>
            <w:r>
              <w:t>Decentralizing the responsibilities.</w:t>
            </w:r>
          </w:p>
          <w:p w14:paraId="147EC4A7" w14:textId="77777777" w:rsidR="000451FC" w:rsidRDefault="000451FC" w:rsidP="000451FC">
            <w:pPr>
              <w:pStyle w:val="ListParagraph"/>
              <w:numPr>
                <w:ilvl w:val="0"/>
                <w:numId w:val="14"/>
              </w:numPr>
            </w:pPr>
            <w:r>
              <w:t>Agile vs Waterfall</w:t>
            </w:r>
          </w:p>
          <w:p w14:paraId="024C08F7" w14:textId="77777777" w:rsidR="000451FC" w:rsidRDefault="000451FC" w:rsidP="000451FC">
            <w:pPr>
              <w:pStyle w:val="ListParagraph"/>
              <w:numPr>
                <w:ilvl w:val="0"/>
                <w:numId w:val="14"/>
              </w:numPr>
            </w:pPr>
            <w:r>
              <w:t>Maybe having a second team lead and divide into squad.</w:t>
            </w:r>
          </w:p>
          <w:p w14:paraId="30FA7380" w14:textId="77777777" w:rsidR="000451FC" w:rsidRDefault="000451FC" w:rsidP="000451FC">
            <w:pPr>
              <w:pStyle w:val="ListParagraph"/>
              <w:numPr>
                <w:ilvl w:val="0"/>
                <w:numId w:val="14"/>
              </w:numPr>
            </w:pPr>
            <w:r>
              <w:t xml:space="preserve">Pair programming </w:t>
            </w:r>
          </w:p>
          <w:p w14:paraId="76BD4F35" w14:textId="77777777" w:rsidR="000451FC" w:rsidRDefault="00EF66D7" w:rsidP="000451FC">
            <w:pPr>
              <w:pStyle w:val="ListParagraph"/>
              <w:numPr>
                <w:ilvl w:val="0"/>
                <w:numId w:val="14"/>
              </w:numPr>
            </w:pPr>
            <w:r>
              <w:t xml:space="preserve">Ideal team size is 7, 10 relatively large </w:t>
            </w:r>
          </w:p>
          <w:p w14:paraId="44022389" w14:textId="1FFEEF37" w:rsidR="0060665E" w:rsidRPr="00CE6342" w:rsidRDefault="0060665E" w:rsidP="000451FC">
            <w:pPr>
              <w:pStyle w:val="ListParagraph"/>
              <w:numPr>
                <w:ilvl w:val="0"/>
                <w:numId w:val="14"/>
              </w:numPr>
            </w:pPr>
            <w:r>
              <w:t>Talk to each individual and understand their goals, skills and strengths.</w:t>
            </w:r>
          </w:p>
        </w:tc>
      </w:tr>
      <w:tr w:rsidR="00344FA0" w:rsidRPr="00692553" w14:paraId="07C55D3A" w14:textId="77777777" w:rsidTr="00873F2A">
        <w:trPr>
          <w:trHeight w:val="288"/>
        </w:trPr>
        <w:tc>
          <w:tcPr>
            <w:tcW w:w="5897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28117D3" w14:textId="77777777"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0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D7BEE9E" w14:textId="77777777"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67DEBA1" w14:textId="77777777"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D82C77" w:rsidRPr="00692553" w14:paraId="5E76B62D" w14:textId="77777777" w:rsidTr="00873F2A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14:paraId="332EB4E8" w14:textId="77777777" w:rsidR="00D82C77" w:rsidRPr="00692553" w:rsidRDefault="00D82C77" w:rsidP="0059122E">
            <w:r>
              <w:t>Follow up in the next meeting without the supervisor and discuss the details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21DEF72F" w14:textId="77777777" w:rsidR="00D82C77" w:rsidRPr="00692553" w:rsidRDefault="00D82C77" w:rsidP="0059122E">
            <w:r>
              <w:t>ALL</w:t>
            </w:r>
          </w:p>
        </w:tc>
        <w:tc>
          <w:tcPr>
            <w:tcW w:w="1467" w:type="dxa"/>
            <w:shd w:val="clear" w:color="auto" w:fill="auto"/>
            <w:vAlign w:val="center"/>
          </w:tcPr>
          <w:p w14:paraId="01BD83D2" w14:textId="77777777" w:rsidR="00D82C77" w:rsidRPr="00692553" w:rsidRDefault="00D82C77" w:rsidP="0059122E">
            <w:r>
              <w:t>11/03/2018</w:t>
            </w:r>
          </w:p>
        </w:tc>
      </w:tr>
    </w:tbl>
    <w:p w14:paraId="7F5EFBD1" w14:textId="77777777"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14:paraId="56861D8D" w14:textId="77777777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14:paraId="79EF6D58" w14:textId="11611530" w:rsidR="005F58B2" w:rsidRPr="00954110" w:rsidRDefault="00D82C77" w:rsidP="0059122E">
            <w:pPr>
              <w:pStyle w:val="Heading4"/>
            </w:pPr>
            <w:r>
              <w:lastRenderedPageBreak/>
              <w:t>10 mins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14:paraId="7142C2E0" w14:textId="44DF2B1F" w:rsidR="005F58B2" w:rsidRPr="0060665E" w:rsidRDefault="00D82C77" w:rsidP="0059122E">
            <w:pPr>
              <w:pStyle w:val="Heading4"/>
              <w:rPr>
                <w:b/>
              </w:rPr>
            </w:pPr>
            <w:r w:rsidRPr="0060665E">
              <w:rPr>
                <w:b/>
              </w:rPr>
              <w:t>Communication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14:paraId="293AF999" w14:textId="049B78A6" w:rsidR="005F58B2" w:rsidRPr="00D8181B" w:rsidRDefault="00D82C77" w:rsidP="0059122E">
            <w:pPr>
              <w:pStyle w:val="Details"/>
            </w:pPr>
            <w:r>
              <w:t>LYNDOn</w:t>
            </w:r>
          </w:p>
        </w:tc>
      </w:tr>
    </w:tbl>
    <w:p w14:paraId="72288230" w14:textId="77777777"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14:paraId="7EE35AB6" w14:textId="77777777" w:rsidTr="00873F2A">
        <w:trPr>
          <w:trHeight w:val="334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7174EB8" w14:textId="77777777"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14:paraId="147AA9D7" w14:textId="77777777" w:rsidR="00344FA0" w:rsidRDefault="0060665E" w:rsidP="0060665E">
            <w:pPr>
              <w:pStyle w:val="ListParagraph"/>
              <w:numPr>
                <w:ilvl w:val="0"/>
                <w:numId w:val="15"/>
              </w:numPr>
            </w:pPr>
            <w:r>
              <w:t>Discussed on which tools to use.</w:t>
            </w:r>
          </w:p>
          <w:p w14:paraId="087CD557" w14:textId="77777777" w:rsidR="0060665E" w:rsidRDefault="0059122E" w:rsidP="0060665E">
            <w:pPr>
              <w:pStyle w:val="ListParagraph"/>
              <w:numPr>
                <w:ilvl w:val="0"/>
                <w:numId w:val="15"/>
              </w:numPr>
            </w:pPr>
            <w:r>
              <w:t xml:space="preserve">Using Facebook as main media for temporarily </w:t>
            </w:r>
          </w:p>
          <w:p w14:paraId="0E5CADA1" w14:textId="77777777" w:rsidR="0059122E" w:rsidRDefault="0059122E" w:rsidP="0060665E">
            <w:pPr>
              <w:pStyle w:val="ListParagraph"/>
              <w:numPr>
                <w:ilvl w:val="0"/>
                <w:numId w:val="15"/>
              </w:numPr>
            </w:pPr>
            <w:r>
              <w:t>Using slack as a trail version since few members might not have that experience in using it.</w:t>
            </w:r>
          </w:p>
          <w:p w14:paraId="745BE891" w14:textId="77777777" w:rsidR="0059122E" w:rsidRDefault="0059122E" w:rsidP="0060665E">
            <w:pPr>
              <w:pStyle w:val="ListParagraph"/>
              <w:numPr>
                <w:ilvl w:val="0"/>
                <w:numId w:val="15"/>
              </w:numPr>
            </w:pPr>
            <w:r>
              <w:t>Time commitment</w:t>
            </w:r>
            <w:r w:rsidR="00873F2A">
              <w:t xml:space="preserve"> varies so response time needs to be considered.</w:t>
            </w:r>
          </w:p>
          <w:p w14:paraId="6A8EDDDE" w14:textId="77777777" w:rsidR="00873F2A" w:rsidRDefault="00873F2A" w:rsidP="0060665E">
            <w:pPr>
              <w:pStyle w:val="ListParagraph"/>
              <w:numPr>
                <w:ilvl w:val="0"/>
                <w:numId w:val="15"/>
              </w:numPr>
            </w:pPr>
            <w:r>
              <w:t>Need of establishing protocols.</w:t>
            </w:r>
          </w:p>
          <w:p w14:paraId="5A249285" w14:textId="77777777" w:rsidR="00873F2A" w:rsidRDefault="00873F2A" w:rsidP="0060665E">
            <w:pPr>
              <w:pStyle w:val="ListParagraph"/>
              <w:numPr>
                <w:ilvl w:val="0"/>
                <w:numId w:val="15"/>
              </w:numPr>
            </w:pPr>
            <w:r>
              <w:t xml:space="preserve">Planning meeting well ahead and give everyone time. </w:t>
            </w:r>
          </w:p>
          <w:p w14:paraId="0A4B61C4" w14:textId="77777777" w:rsidR="00873F2A" w:rsidRDefault="00873F2A" w:rsidP="0060665E">
            <w:pPr>
              <w:pStyle w:val="ListParagraph"/>
              <w:numPr>
                <w:ilvl w:val="0"/>
                <w:numId w:val="15"/>
              </w:numPr>
            </w:pPr>
            <w:r>
              <w:t>Update everyone even if they cannot be present.</w:t>
            </w:r>
          </w:p>
          <w:p w14:paraId="7433B63E" w14:textId="5118CCB4" w:rsidR="00873F2A" w:rsidRPr="00CE6342" w:rsidRDefault="00873F2A" w:rsidP="0060665E">
            <w:pPr>
              <w:pStyle w:val="ListParagraph"/>
              <w:numPr>
                <w:ilvl w:val="0"/>
                <w:numId w:val="15"/>
              </w:numPr>
            </w:pPr>
            <w:r>
              <w:t>Downloading Slack App for easier usage.</w:t>
            </w:r>
          </w:p>
        </w:tc>
      </w:tr>
      <w:tr w:rsidR="00344FA0" w:rsidRPr="00692553" w14:paraId="074909AA" w14:textId="77777777" w:rsidTr="00873F2A">
        <w:trPr>
          <w:trHeight w:val="288"/>
        </w:trPr>
        <w:tc>
          <w:tcPr>
            <w:tcW w:w="5897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A5411CB" w14:textId="77777777"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0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63B69AB" w14:textId="77777777"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051A58D" w14:textId="77777777"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711628" w:rsidRPr="00692553" w14:paraId="75296FAF" w14:textId="77777777" w:rsidTr="00873F2A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14:paraId="68A2A4EF" w14:textId="77777777" w:rsidR="00711628" w:rsidRPr="00692553" w:rsidRDefault="00711628" w:rsidP="0059122E">
            <w:r>
              <w:t>Follow up in the next meeting without the supervisor and discuss the details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429E4CD3" w14:textId="77777777" w:rsidR="00711628" w:rsidRPr="00692553" w:rsidRDefault="00711628" w:rsidP="0059122E">
            <w:r>
              <w:t>ALL</w:t>
            </w:r>
          </w:p>
        </w:tc>
        <w:tc>
          <w:tcPr>
            <w:tcW w:w="1467" w:type="dxa"/>
            <w:shd w:val="clear" w:color="auto" w:fill="auto"/>
            <w:vAlign w:val="center"/>
          </w:tcPr>
          <w:p w14:paraId="4DF618FD" w14:textId="77777777" w:rsidR="00711628" w:rsidRPr="00692553" w:rsidRDefault="00711628" w:rsidP="0059122E">
            <w:r>
              <w:t>11/03/2018</w:t>
            </w:r>
          </w:p>
        </w:tc>
      </w:tr>
    </w:tbl>
    <w:p w14:paraId="0520F08B" w14:textId="51AE7B3E" w:rsidR="00344FA0" w:rsidRDefault="00344FA0"/>
    <w:p w14:paraId="2DBADE4E" w14:textId="74EF1593" w:rsidR="00711628" w:rsidRDefault="00711628"/>
    <w:p w14:paraId="131B8DEF" w14:textId="77777777" w:rsidR="00711628" w:rsidRDefault="00711628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14:paraId="68FE3630" w14:textId="77777777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14:paraId="5BB8B606" w14:textId="5BDC8AE9" w:rsidR="005F58B2" w:rsidRPr="00954110" w:rsidRDefault="00711628" w:rsidP="0059122E">
            <w:pPr>
              <w:pStyle w:val="Heading4"/>
            </w:pPr>
            <w:r>
              <w:t>10mins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14:paraId="582BE07D" w14:textId="63400850" w:rsidR="005F58B2" w:rsidRPr="00873F2A" w:rsidRDefault="00711628" w:rsidP="0059122E">
            <w:pPr>
              <w:pStyle w:val="Heading4"/>
              <w:rPr>
                <w:b/>
              </w:rPr>
            </w:pPr>
            <w:r w:rsidRPr="00873F2A">
              <w:rPr>
                <w:b/>
              </w:rPr>
              <w:t>Skills and upskilling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14:paraId="26501339" w14:textId="7C92727F" w:rsidR="005F58B2" w:rsidRPr="00D8181B" w:rsidRDefault="00711628" w:rsidP="0059122E">
            <w:pPr>
              <w:pStyle w:val="Details"/>
            </w:pPr>
            <w:r>
              <w:t>Lyndon</w:t>
            </w:r>
          </w:p>
        </w:tc>
      </w:tr>
    </w:tbl>
    <w:p w14:paraId="7B71D063" w14:textId="77777777"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14:paraId="1EC58BD5" w14:textId="77777777" w:rsidTr="00E0764A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85456F5" w14:textId="77777777"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14:paraId="32F53207" w14:textId="77777777" w:rsidR="00344FA0" w:rsidRDefault="00935C8A" w:rsidP="00935C8A">
            <w:pPr>
              <w:pStyle w:val="ListParagraph"/>
              <w:numPr>
                <w:ilvl w:val="0"/>
                <w:numId w:val="16"/>
              </w:numPr>
            </w:pPr>
            <w:r>
              <w:t>Varied Skill level</w:t>
            </w:r>
          </w:p>
          <w:p w14:paraId="038D072B" w14:textId="77777777" w:rsidR="00935C8A" w:rsidRDefault="00935C8A" w:rsidP="00935C8A">
            <w:pPr>
              <w:pStyle w:val="ListParagraph"/>
              <w:numPr>
                <w:ilvl w:val="0"/>
                <w:numId w:val="16"/>
              </w:numPr>
            </w:pPr>
            <w:r>
              <w:t>Induction or maybe training classes like android development classes.</w:t>
            </w:r>
          </w:p>
          <w:p w14:paraId="6BF7E344" w14:textId="77777777" w:rsidR="00935C8A" w:rsidRDefault="00935C8A" w:rsidP="00935C8A">
            <w:pPr>
              <w:pStyle w:val="ListParagraph"/>
              <w:numPr>
                <w:ilvl w:val="0"/>
                <w:numId w:val="16"/>
              </w:numPr>
            </w:pPr>
            <w:r>
              <w:t>Share knowledge if you know any language or tools better.</w:t>
            </w:r>
          </w:p>
          <w:p w14:paraId="36CAD22E" w14:textId="5F7FD680" w:rsidR="00E0764A" w:rsidRDefault="00935C8A" w:rsidP="00935C8A">
            <w:pPr>
              <w:pStyle w:val="ListParagraph"/>
              <w:numPr>
                <w:ilvl w:val="0"/>
                <w:numId w:val="16"/>
              </w:numPr>
            </w:pPr>
            <w:r>
              <w:t xml:space="preserve">Self-studying is </w:t>
            </w:r>
            <w:r w:rsidR="00E0764A">
              <w:t>critical</w:t>
            </w:r>
          </w:p>
          <w:p w14:paraId="3698CB8C" w14:textId="785B7D8F" w:rsidR="00935C8A" w:rsidRPr="00CE6342" w:rsidRDefault="00E0764A" w:rsidP="00935C8A">
            <w:pPr>
              <w:pStyle w:val="ListParagraph"/>
              <w:numPr>
                <w:ilvl w:val="0"/>
                <w:numId w:val="16"/>
              </w:numPr>
            </w:pPr>
            <w:r>
              <w:t>Object recognition, machine learning -&gt; research libraries, packages and information to be used rather than starting from scrat</w:t>
            </w:r>
            <w:r>
              <w:t>ch.</w:t>
            </w:r>
          </w:p>
        </w:tc>
      </w:tr>
      <w:tr w:rsidR="00344FA0" w:rsidRPr="00692553" w14:paraId="1A516254" w14:textId="77777777" w:rsidTr="00E0764A">
        <w:trPr>
          <w:trHeight w:val="288"/>
        </w:trPr>
        <w:tc>
          <w:tcPr>
            <w:tcW w:w="5897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AFE771F" w14:textId="77777777"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0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F2CCF3C" w14:textId="77777777"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516E4B9" w14:textId="77777777"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711628" w:rsidRPr="00692553" w14:paraId="1DC7B45F" w14:textId="77777777" w:rsidTr="00E0764A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14:paraId="3C51CE03" w14:textId="77777777" w:rsidR="00711628" w:rsidRPr="00692553" w:rsidRDefault="00711628" w:rsidP="0059122E">
            <w:r>
              <w:t>Follow up in the next meeting without the supervisor and discuss the details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29592AB9" w14:textId="77777777" w:rsidR="00711628" w:rsidRPr="00692553" w:rsidRDefault="00711628" w:rsidP="0059122E">
            <w:r>
              <w:t>ALL</w:t>
            </w:r>
          </w:p>
        </w:tc>
        <w:tc>
          <w:tcPr>
            <w:tcW w:w="1467" w:type="dxa"/>
            <w:shd w:val="clear" w:color="auto" w:fill="auto"/>
            <w:vAlign w:val="center"/>
          </w:tcPr>
          <w:p w14:paraId="5CC8C8AE" w14:textId="77777777" w:rsidR="00711628" w:rsidRPr="00692553" w:rsidRDefault="00711628" w:rsidP="0059122E">
            <w:r>
              <w:t>11/03/2018</w:t>
            </w:r>
          </w:p>
        </w:tc>
      </w:tr>
      <w:bookmarkEnd w:id="2"/>
    </w:tbl>
    <w:p w14:paraId="6C797395" w14:textId="77777777" w:rsidR="00BB5323" w:rsidRDefault="00BB5323" w:rsidP="00954110"/>
    <w:p w14:paraId="555C3078" w14:textId="77777777" w:rsidR="00E0764A" w:rsidRDefault="00E0764A" w:rsidP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87"/>
        <w:gridCol w:w="8183"/>
      </w:tblGrid>
      <w:tr w:rsidR="00987202" w:rsidRPr="00692553" w14:paraId="3BF7566D" w14:textId="77777777" w:rsidTr="00E0764A">
        <w:trPr>
          <w:trHeight w:val="288"/>
        </w:trPr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4E9EE5C8" w14:textId="77777777" w:rsidR="00987202" w:rsidRPr="00692553" w:rsidRDefault="00C166AB" w:rsidP="00D8181B">
            <w:pPr>
              <w:pStyle w:val="Heading3"/>
            </w:pPr>
            <w:r>
              <w:t>Special notes</w:t>
            </w:r>
          </w:p>
        </w:tc>
        <w:tc>
          <w:tcPr>
            <w:tcW w:w="8183" w:type="dxa"/>
            <w:shd w:val="clear" w:color="auto" w:fill="auto"/>
            <w:vAlign w:val="center"/>
          </w:tcPr>
          <w:p w14:paraId="113D4BFD" w14:textId="501C2717" w:rsidR="00663A86" w:rsidRDefault="00663A86" w:rsidP="00115BEE">
            <w:pPr>
              <w:pStyle w:val="ListParagraph"/>
              <w:numPr>
                <w:ilvl w:val="0"/>
                <w:numId w:val="17"/>
              </w:numPr>
            </w:pPr>
            <w:r>
              <w:t xml:space="preserve">Hardware </w:t>
            </w:r>
            <w:proofErr w:type="spellStart"/>
            <w:r>
              <w:t>Vuzix</w:t>
            </w:r>
            <w:proofErr w:type="spellEnd"/>
            <w:r>
              <w:t xml:space="preserve"> M-100, will it be provided by the client? If so, i</w:t>
            </w:r>
            <w:r w:rsidR="00E0764A">
              <w:t>s it 1 per group. Find out the SDK</w:t>
            </w:r>
            <w:r>
              <w:t xml:space="preserve"> to be used.</w:t>
            </w:r>
          </w:p>
          <w:p w14:paraId="074F4D24" w14:textId="77777777" w:rsidR="00E0764A" w:rsidRDefault="00663A86" w:rsidP="00E0764A">
            <w:pPr>
              <w:pStyle w:val="ListParagraph"/>
              <w:numPr>
                <w:ilvl w:val="0"/>
                <w:numId w:val="17"/>
              </w:numPr>
            </w:pPr>
            <w:r>
              <w:t xml:space="preserve">Assessment-&gt; </w:t>
            </w:r>
            <w:r w:rsidR="00E0764A">
              <w:t>how</w:t>
            </w:r>
            <w:r>
              <w:t xml:space="preserve"> is the work and time be assessed?  -&gt; </w:t>
            </w:r>
            <w:r w:rsidR="00E0764A">
              <w:t>Peer</w:t>
            </w:r>
            <w:r>
              <w:t xml:space="preserve"> review, form maintained every week with the work that’s been done over the week.</w:t>
            </w:r>
          </w:p>
          <w:p w14:paraId="2BF7A14F" w14:textId="793ABE33" w:rsidR="00E0764A" w:rsidRDefault="00663A86" w:rsidP="009D1F18">
            <w:pPr>
              <w:pStyle w:val="ListParagraph"/>
              <w:numPr>
                <w:ilvl w:val="0"/>
                <w:numId w:val="17"/>
              </w:numPr>
            </w:pPr>
            <w:r>
              <w:t>Start each meeting with the recap of the last week.</w:t>
            </w:r>
          </w:p>
          <w:p w14:paraId="647EA903" w14:textId="77777777" w:rsidR="00E0764A" w:rsidRDefault="00663A86" w:rsidP="00E0764A">
            <w:pPr>
              <w:pStyle w:val="ListParagraph"/>
              <w:numPr>
                <w:ilvl w:val="0"/>
                <w:numId w:val="17"/>
              </w:numPr>
            </w:pPr>
            <w:r>
              <w:t>Have small squads and have smaller meeting within the small group and update the team lead</w:t>
            </w:r>
            <w:r w:rsidR="00E0764A">
              <w:t>.</w:t>
            </w:r>
          </w:p>
          <w:p w14:paraId="4214BC2B" w14:textId="77777777" w:rsidR="00E0764A" w:rsidRDefault="00663A86" w:rsidP="00E0764A">
            <w:pPr>
              <w:pStyle w:val="ListParagraph"/>
              <w:numPr>
                <w:ilvl w:val="0"/>
                <w:numId w:val="17"/>
              </w:numPr>
            </w:pPr>
            <w:r>
              <w:t>Note the minutes and the decisions that were taken.</w:t>
            </w:r>
          </w:p>
          <w:p w14:paraId="327B5BA2" w14:textId="4DB97280" w:rsidR="00DC0167" w:rsidRDefault="00663A86" w:rsidP="00E0764A">
            <w:pPr>
              <w:pStyle w:val="ListParagraph"/>
              <w:numPr>
                <w:ilvl w:val="0"/>
                <w:numId w:val="17"/>
              </w:numPr>
            </w:pPr>
            <w:bookmarkStart w:id="8" w:name="_GoBack"/>
            <w:bookmarkEnd w:id="8"/>
            <w:r>
              <w:t>Create a channel on slack</w:t>
            </w:r>
          </w:p>
          <w:p w14:paraId="13763619" w14:textId="77777777" w:rsidR="00DC0167" w:rsidRDefault="00DC0167" w:rsidP="00D621F4"/>
          <w:p w14:paraId="40E212C8" w14:textId="32A949DB" w:rsidR="00663A86" w:rsidRPr="00692553" w:rsidRDefault="00DC0167" w:rsidP="00D621F4">
            <w:r>
              <w:t xml:space="preserve">DONOT LEAVE ANYTHING TO THE LAST MINUTE – JUN HAN </w:t>
            </w:r>
            <w:r>
              <w:rPr>
                <w:rFonts w:ascii="Segoe UI Emoji" w:eastAsia="Segoe UI Emoji" w:hAnsi="Segoe UI Emoji" w:cs="Segoe UI Emoji"/>
              </w:rPr>
              <w:t xml:space="preserve">😊 </w:t>
            </w:r>
          </w:p>
        </w:tc>
      </w:tr>
    </w:tbl>
    <w:p w14:paraId="1ABB7049" w14:textId="6A26BF27"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B4E106E"/>
    <w:multiLevelType w:val="hybridMultilevel"/>
    <w:tmpl w:val="F74A521A"/>
    <w:lvl w:ilvl="0" w:tplc="0C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1">
    <w:nsid w:val="391808A6"/>
    <w:multiLevelType w:val="hybridMultilevel"/>
    <w:tmpl w:val="069AA45E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2">
    <w:nsid w:val="432B0B6C"/>
    <w:multiLevelType w:val="hybridMultilevel"/>
    <w:tmpl w:val="DC962A16"/>
    <w:lvl w:ilvl="0" w:tplc="0C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3">
    <w:nsid w:val="497A07FC"/>
    <w:multiLevelType w:val="hybridMultilevel"/>
    <w:tmpl w:val="0562E6EE"/>
    <w:lvl w:ilvl="0" w:tplc="0C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4">
    <w:nsid w:val="4CBB6E60"/>
    <w:multiLevelType w:val="hybridMultilevel"/>
    <w:tmpl w:val="A9EAEA62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5">
    <w:nsid w:val="5F116962"/>
    <w:multiLevelType w:val="hybridMultilevel"/>
    <w:tmpl w:val="58E26AFC"/>
    <w:lvl w:ilvl="0" w:tplc="0C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6">
    <w:nsid w:val="74BA4B7C"/>
    <w:multiLevelType w:val="hybridMultilevel"/>
    <w:tmpl w:val="275AEA28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3"/>
  </w:num>
  <w:num w:numId="14">
    <w:abstractNumId w:val="15"/>
  </w:num>
  <w:num w:numId="15">
    <w:abstractNumId w:val="11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12"/>
    <w:rsid w:val="000145A5"/>
    <w:rsid w:val="00043514"/>
    <w:rsid w:val="000451FC"/>
    <w:rsid w:val="002138F0"/>
    <w:rsid w:val="00344FA0"/>
    <w:rsid w:val="00417272"/>
    <w:rsid w:val="00423E89"/>
    <w:rsid w:val="00456620"/>
    <w:rsid w:val="00495E0E"/>
    <w:rsid w:val="005052C5"/>
    <w:rsid w:val="00531002"/>
    <w:rsid w:val="0059122E"/>
    <w:rsid w:val="005F58B2"/>
    <w:rsid w:val="0060665E"/>
    <w:rsid w:val="00606D12"/>
    <w:rsid w:val="00663A86"/>
    <w:rsid w:val="00692553"/>
    <w:rsid w:val="00711628"/>
    <w:rsid w:val="0073503A"/>
    <w:rsid w:val="007554A1"/>
    <w:rsid w:val="00796BC0"/>
    <w:rsid w:val="007B6CB3"/>
    <w:rsid w:val="007C174F"/>
    <w:rsid w:val="00843E40"/>
    <w:rsid w:val="0085168B"/>
    <w:rsid w:val="00873F2A"/>
    <w:rsid w:val="008B2336"/>
    <w:rsid w:val="008F49C0"/>
    <w:rsid w:val="00935C8A"/>
    <w:rsid w:val="00954110"/>
    <w:rsid w:val="00987202"/>
    <w:rsid w:val="009F6E92"/>
    <w:rsid w:val="00A96311"/>
    <w:rsid w:val="00AE3851"/>
    <w:rsid w:val="00B62718"/>
    <w:rsid w:val="00B84015"/>
    <w:rsid w:val="00BB5323"/>
    <w:rsid w:val="00BF65DF"/>
    <w:rsid w:val="00C166AB"/>
    <w:rsid w:val="00CB3760"/>
    <w:rsid w:val="00CE6342"/>
    <w:rsid w:val="00D621F4"/>
    <w:rsid w:val="00D8181B"/>
    <w:rsid w:val="00D82C77"/>
    <w:rsid w:val="00DA1023"/>
    <w:rsid w:val="00DC0167"/>
    <w:rsid w:val="00E0764A"/>
    <w:rsid w:val="00E43BAB"/>
    <w:rsid w:val="00E4591C"/>
    <w:rsid w:val="00E60E43"/>
    <w:rsid w:val="00E71DBA"/>
    <w:rsid w:val="00EA2581"/>
    <w:rsid w:val="00EF66D7"/>
    <w:rsid w:val="00FA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CCE1A8"/>
  <w15:docId w15:val="{0237DB62-D656-4257-BBBE-97746C7B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9F6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raz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9E3A87B6BE844858A54898D64598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7BA30-80C3-4947-BE5A-0F1385A124B5}"/>
      </w:docPartPr>
      <w:docPartBody>
        <w:p w:rsidR="00594F9A" w:rsidRDefault="00B22FC7">
          <w:pPr>
            <w:pStyle w:val="B9E3A87B6BE844858A54898D64598D22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C7"/>
    <w:rsid w:val="00027AB1"/>
    <w:rsid w:val="003713E4"/>
    <w:rsid w:val="003B63F8"/>
    <w:rsid w:val="00594F9A"/>
    <w:rsid w:val="00B2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0492CF4FDD74AB9B4476367692BE4E9">
    <w:name w:val="70492CF4FDD74AB9B4476367692BE4E9"/>
  </w:style>
  <w:style w:type="paragraph" w:customStyle="1" w:styleId="B9E3A87B6BE844858A54898D64598D22">
    <w:name w:val="B9E3A87B6BE844858A54898D64598D22"/>
  </w:style>
  <w:style w:type="paragraph" w:customStyle="1" w:styleId="8AB400423D71488F8634ABBBB23C7674">
    <w:name w:val="8AB400423D71488F8634ABBBB23C7674"/>
  </w:style>
  <w:style w:type="paragraph" w:customStyle="1" w:styleId="87B71AE411E24123A536483B7DB6E88E">
    <w:name w:val="87B71AE411E24123A536483B7DB6E88E"/>
  </w:style>
  <w:style w:type="paragraph" w:customStyle="1" w:styleId="AB3D4DAC07EE40F9BCAD022D42528B4B">
    <w:name w:val="AB3D4DAC07EE40F9BCAD022D42528B4B"/>
  </w:style>
  <w:style w:type="paragraph" w:customStyle="1" w:styleId="B514EF308EC942DEBEDAB3263FED12F7">
    <w:name w:val="B514EF308EC942DEBEDAB3263FED12F7"/>
  </w:style>
  <w:style w:type="paragraph" w:customStyle="1" w:styleId="0D6A777A56DA40749C14866E074BC777">
    <w:name w:val="0D6A777A56DA40749C14866E074BC777"/>
  </w:style>
  <w:style w:type="paragraph" w:customStyle="1" w:styleId="2906CCFBDAEB44C1809F055A64B79641">
    <w:name w:val="2906CCFBDAEB44C1809F055A64B79641"/>
  </w:style>
  <w:style w:type="paragraph" w:customStyle="1" w:styleId="B211593BDAA14FC7B346C78C74A7FE69">
    <w:name w:val="B211593BDAA14FC7B346C78C74A7FE69"/>
  </w:style>
  <w:style w:type="paragraph" w:customStyle="1" w:styleId="9421E6A97C4249B1B844847AB2882DCE">
    <w:name w:val="9421E6A97C4249B1B844847AB2882DCE"/>
  </w:style>
  <w:style w:type="paragraph" w:customStyle="1" w:styleId="88264EF6FF4242B7B9B8892899A82ACE">
    <w:name w:val="88264EF6FF4242B7B9B8892899A82ACE"/>
  </w:style>
  <w:style w:type="paragraph" w:customStyle="1" w:styleId="8406836D75704F69A6BEBEB9CBE1E66B">
    <w:name w:val="8406836D75704F69A6BEBEB9CBE1E66B"/>
  </w:style>
  <w:style w:type="paragraph" w:customStyle="1" w:styleId="1D5E8ADA628348DAA06E61B60ECA25BD">
    <w:name w:val="1D5E8ADA628348DAA06E61B60ECA25BD"/>
  </w:style>
  <w:style w:type="paragraph" w:customStyle="1" w:styleId="7FB1FFBAFE414455ACC9C4CBD1A95742">
    <w:name w:val="7FB1FFBAFE414455ACC9C4CBD1A95742"/>
  </w:style>
  <w:style w:type="paragraph" w:customStyle="1" w:styleId="8CC9900A06D2462281F2C9D6DFD1E7BF">
    <w:name w:val="8CC9900A06D2462281F2C9D6DFD1E7BF"/>
  </w:style>
  <w:style w:type="paragraph" w:customStyle="1" w:styleId="7BECFBAA2FCC46DA9F4C12D96888B903">
    <w:name w:val="7BECFBAA2FCC46DA9F4C12D96888B903"/>
  </w:style>
  <w:style w:type="paragraph" w:customStyle="1" w:styleId="1081283BAFC24E1CAF7729C3AFB00416">
    <w:name w:val="1081283BAFC24E1CAF7729C3AFB00416"/>
  </w:style>
  <w:style w:type="paragraph" w:customStyle="1" w:styleId="9B2E64FE40524EF795DA92389CFFC4AA">
    <w:name w:val="9B2E64FE40524EF795DA92389CFFC4AA"/>
  </w:style>
  <w:style w:type="paragraph" w:customStyle="1" w:styleId="79CA9AEDB1C944D0BBB83119875801E9">
    <w:name w:val="79CA9AEDB1C944D0BBB83119875801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809</TotalTime>
  <Pages>2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Krishna Adhikari</dc:creator>
  <cp:keywords/>
  <cp:lastModifiedBy>EDIRISINGHE ARACHCHIGE KOSALA MADUSHANKA EDIRISINGHE</cp:lastModifiedBy>
  <cp:revision>16</cp:revision>
  <cp:lastPrinted>2004-01-21T19:22:00Z</cp:lastPrinted>
  <dcterms:created xsi:type="dcterms:W3CDTF">2018-03-08T02:36:00Z</dcterms:created>
  <dcterms:modified xsi:type="dcterms:W3CDTF">2018-04-23T02:37:00Z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