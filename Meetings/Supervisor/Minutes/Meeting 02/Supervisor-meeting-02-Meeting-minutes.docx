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F5EEE" w14:textId="578EC154" w:rsidR="00954110" w:rsidRDefault="00D26CA0" w:rsidP="00954110">
      <w:pPr>
        <w:pStyle w:val="Title"/>
      </w:pPr>
      <w:r>
        <w:t>Supervisor meeting - 2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14:paraId="0E10EBE1" w14:textId="77777777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14:paraId="04C99540" w14:textId="77777777"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FA61A0569AB4406B80072ABDB6AECA3"/>
            </w:placeholder>
            <w:date w:fullDate="2018-03-1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446F61FC" w14:textId="55A8408D" w:rsidR="00E43BAB" w:rsidRPr="00954110" w:rsidRDefault="00224572" w:rsidP="005F58B2">
                <w:pPr>
                  <w:pStyle w:val="Details"/>
                </w:pPr>
                <w:r>
                  <w:t>March 15, 2018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14:paraId="000EE10F" w14:textId="7F756B64" w:rsidR="00E43BAB" w:rsidRPr="00954110" w:rsidRDefault="00D26CA0" w:rsidP="005F58B2">
            <w:pPr>
              <w:pStyle w:val="Details"/>
            </w:pPr>
            <w:r>
              <w:t>1:30-2:30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14:paraId="55DCAE20" w14:textId="25CD8B85" w:rsidR="00E43BAB" w:rsidRPr="00954110" w:rsidRDefault="00D26CA0" w:rsidP="005F58B2">
            <w:pPr>
              <w:pStyle w:val="Details"/>
            </w:pPr>
            <w:r>
              <w:t>AMDC3030</w:t>
            </w:r>
          </w:p>
        </w:tc>
      </w:tr>
    </w:tbl>
    <w:p w14:paraId="3A35C738" w14:textId="77777777"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14:paraId="3A9D9E90" w14:textId="77777777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2876D3" w14:textId="77777777"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763616E" w14:textId="46E9E2F2" w:rsidR="0085168B" w:rsidRPr="00692553" w:rsidRDefault="00D26CA0" w:rsidP="005052C5">
            <w:r>
              <w:t>Lyndon</w:t>
            </w:r>
          </w:p>
        </w:tc>
      </w:tr>
      <w:tr w:rsidR="0085168B" w:rsidRPr="00692553" w14:paraId="36B57170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4BD8DFD7" w14:textId="77777777"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5A1019AA" w14:textId="0BF22F5E" w:rsidR="0085168B" w:rsidRPr="00692553" w:rsidRDefault="00531EDE" w:rsidP="005052C5">
            <w:r>
              <w:t>Meeting with the Supervisor</w:t>
            </w:r>
          </w:p>
        </w:tc>
      </w:tr>
      <w:tr w:rsidR="0085168B" w:rsidRPr="00692553" w14:paraId="08B7C685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69CDB7FE" w14:textId="77777777"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1418711B" w14:textId="47D5033E" w:rsidR="0085168B" w:rsidRPr="00692553" w:rsidRDefault="00224572" w:rsidP="005052C5">
            <w:r>
              <w:t>Lyndon</w:t>
            </w:r>
          </w:p>
        </w:tc>
      </w:tr>
      <w:tr w:rsidR="0085168B" w:rsidRPr="00692553" w14:paraId="67942169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0D478827" w14:textId="77777777"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C3EFD9D" w14:textId="422ADDA4" w:rsidR="0085168B" w:rsidRPr="00692553" w:rsidRDefault="00E47858" w:rsidP="005052C5">
            <w:r>
              <w:t xml:space="preserve">Krishna, Liam </w:t>
            </w:r>
            <w:r w:rsidRPr="00E47858">
              <w:t xml:space="preserve">(later consolidated by </w:t>
            </w:r>
            <w:proofErr w:type="spellStart"/>
            <w:r w:rsidRPr="00E47858">
              <w:t>Kosala</w:t>
            </w:r>
            <w:proofErr w:type="spellEnd"/>
            <w:r w:rsidRPr="00E47858">
              <w:t>)</w:t>
            </w:r>
            <w:bookmarkStart w:id="0" w:name="_GoBack"/>
            <w:bookmarkEnd w:id="0"/>
          </w:p>
        </w:tc>
      </w:tr>
      <w:tr w:rsidR="0085168B" w:rsidRPr="00692553" w14:paraId="24707F7C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38D2ADE2" w14:textId="77777777"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56590CB" w14:textId="7B55A9B9" w:rsidR="0085168B" w:rsidRPr="00692553" w:rsidRDefault="00D26CA0" w:rsidP="005052C5">
            <w:r>
              <w:t>Liam</w:t>
            </w:r>
          </w:p>
        </w:tc>
      </w:tr>
      <w:tr w:rsidR="0085168B" w:rsidRPr="00692553" w14:paraId="06EEEBB8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0AD77352" w14:textId="77777777"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66FB7E8" w14:textId="2D812CEF" w:rsidR="0085168B" w:rsidRPr="00692553" w:rsidRDefault="00531EDE" w:rsidP="005052C5">
            <w:r>
              <w:t xml:space="preserve">Lyndon, Liam, Keagan, </w:t>
            </w:r>
            <w:proofErr w:type="spellStart"/>
            <w:r>
              <w:t>Migara</w:t>
            </w:r>
            <w:proofErr w:type="spellEnd"/>
            <w:r>
              <w:t xml:space="preserve">, </w:t>
            </w:r>
            <w:proofErr w:type="spellStart"/>
            <w:r>
              <w:t>Dineth</w:t>
            </w:r>
            <w:proofErr w:type="spellEnd"/>
            <w:r>
              <w:t xml:space="preserve">, Krishna, </w:t>
            </w:r>
            <w:proofErr w:type="spellStart"/>
            <w:r>
              <w:t>Kosala</w:t>
            </w:r>
            <w:proofErr w:type="spellEnd"/>
            <w:r>
              <w:t xml:space="preserve">, </w:t>
            </w:r>
            <w:proofErr w:type="spellStart"/>
            <w:r>
              <w:t>Ayub</w:t>
            </w:r>
            <w:proofErr w:type="spellEnd"/>
            <w:r>
              <w:t xml:space="preserve">, Jimmy, </w:t>
            </w:r>
            <w:proofErr w:type="spellStart"/>
            <w:proofErr w:type="gramStart"/>
            <w:r>
              <w:t>Shenal</w:t>
            </w:r>
            <w:proofErr w:type="spellEnd"/>
            <w:proofErr w:type="gramEnd"/>
            <w:r>
              <w:t>.</w:t>
            </w:r>
          </w:p>
        </w:tc>
      </w:tr>
    </w:tbl>
    <w:p w14:paraId="16D59A4F" w14:textId="77777777"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14:paraId="6F289966" w14:textId="77777777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14:paraId="1B8D7F79" w14:textId="6D88DE5F" w:rsidR="0085168B" w:rsidRPr="00954110" w:rsidRDefault="000731CF" w:rsidP="005F58B2">
            <w:pPr>
              <w:pStyle w:val="Heading4"/>
            </w:pPr>
            <w:bookmarkStart w:id="1" w:name="MinuteItems"/>
            <w:bookmarkStart w:id="2" w:name="MinuteTopic"/>
            <w:bookmarkStart w:id="3" w:name="MinuteTopicSection"/>
            <w:bookmarkEnd w:id="1"/>
            <w:bookmarkEnd w:id="2"/>
            <w:r>
              <w:t>8 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14:paraId="1E601655" w14:textId="46980277" w:rsidR="0085168B" w:rsidRPr="00954110" w:rsidRDefault="00D26CA0" w:rsidP="005F58B2">
            <w:pPr>
              <w:pStyle w:val="Heading4"/>
            </w:pPr>
            <w:r>
              <w:t>Week</w:t>
            </w:r>
            <w:r w:rsidR="006D0D38">
              <w:t>LY</w:t>
            </w:r>
            <w:r>
              <w:t xml:space="preserve"> deliverables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14:paraId="67457865" w14:textId="454476A9" w:rsidR="0085168B" w:rsidRPr="00D8181B" w:rsidRDefault="000731CF" w:rsidP="005F58B2">
            <w:pPr>
              <w:pStyle w:val="Details"/>
            </w:pPr>
            <w:r>
              <w:t>LYNDON</w:t>
            </w:r>
          </w:p>
        </w:tc>
      </w:tr>
    </w:tbl>
    <w:p w14:paraId="0391CEAD" w14:textId="77777777"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14:paraId="6655629A" w14:textId="77777777" w:rsidTr="00E4785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B276A0" w14:textId="77777777"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B4B904A" w14:textId="77777777" w:rsidR="00E71DBA" w:rsidRDefault="00531EDE" w:rsidP="00531EDE">
            <w:pPr>
              <w:pStyle w:val="ListParagraph"/>
              <w:numPr>
                <w:ilvl w:val="0"/>
                <w:numId w:val="11"/>
              </w:numPr>
            </w:pPr>
            <w:r>
              <w:t>Project tools document not talked in the lecture.</w:t>
            </w:r>
          </w:p>
          <w:p w14:paraId="3CEB35EF" w14:textId="77777777" w:rsidR="00CA0E75" w:rsidRDefault="00CA0E75" w:rsidP="00531EDE">
            <w:pPr>
              <w:pStyle w:val="ListParagraph"/>
              <w:numPr>
                <w:ilvl w:val="0"/>
                <w:numId w:val="11"/>
              </w:numPr>
            </w:pPr>
            <w:r>
              <w:t>Missing resources link in blackboard</w:t>
            </w:r>
          </w:p>
          <w:p w14:paraId="7AE3EA03" w14:textId="77777777" w:rsidR="00CA0E75" w:rsidRDefault="00CA0E75" w:rsidP="00531EDE">
            <w:pPr>
              <w:pStyle w:val="ListParagraph"/>
              <w:numPr>
                <w:ilvl w:val="0"/>
                <w:numId w:val="11"/>
              </w:numPr>
            </w:pPr>
            <w:r>
              <w:t>Speak with client to finalize the requirements</w:t>
            </w:r>
          </w:p>
          <w:p w14:paraId="43E719D2" w14:textId="77777777" w:rsidR="00CA0E75" w:rsidRDefault="00CA0E75" w:rsidP="00531EDE">
            <w:pPr>
              <w:pStyle w:val="ListParagraph"/>
              <w:numPr>
                <w:ilvl w:val="0"/>
                <w:numId w:val="11"/>
              </w:numPr>
            </w:pPr>
            <w:r>
              <w:t>Template for project plan could be used</w:t>
            </w:r>
          </w:p>
          <w:p w14:paraId="252AB88C" w14:textId="77777777" w:rsidR="00CA0E75" w:rsidRDefault="00CA0E75" w:rsidP="00531EDE">
            <w:pPr>
              <w:pStyle w:val="ListParagraph"/>
              <w:numPr>
                <w:ilvl w:val="0"/>
                <w:numId w:val="11"/>
              </w:numPr>
            </w:pPr>
            <w:r>
              <w:t xml:space="preserve">Template for quality assurance needs to be started </w:t>
            </w:r>
          </w:p>
          <w:p w14:paraId="0E0DF75D" w14:textId="77777777" w:rsidR="00CA0E75" w:rsidRDefault="00E47858" w:rsidP="00531EDE">
            <w:pPr>
              <w:pStyle w:val="ListParagraph"/>
              <w:numPr>
                <w:ilvl w:val="0"/>
                <w:numId w:val="11"/>
              </w:numPr>
            </w:pPr>
            <w:r>
              <w:t xml:space="preserve">Meeting minutes are part of the deliverables </w:t>
            </w:r>
          </w:p>
          <w:p w14:paraId="485A29CA" w14:textId="77777777" w:rsidR="00E47858" w:rsidRDefault="00E47858" w:rsidP="00E47858">
            <w:pPr>
              <w:pStyle w:val="ListParagraph"/>
              <w:numPr>
                <w:ilvl w:val="0"/>
                <w:numId w:val="11"/>
              </w:numPr>
            </w:pPr>
            <w:r>
              <w:t>Every week each individual should have task to work on</w:t>
            </w:r>
          </w:p>
          <w:p w14:paraId="587D9F4E" w14:textId="2FA1D91A" w:rsidR="00E47858" w:rsidRPr="00CE6342" w:rsidRDefault="00E47858" w:rsidP="00E47858">
            <w:pPr>
              <w:pStyle w:val="ListParagraph"/>
              <w:numPr>
                <w:ilvl w:val="0"/>
                <w:numId w:val="11"/>
              </w:numPr>
            </w:pPr>
            <w:r>
              <w:t xml:space="preserve">Keep change logs for the project plan. </w:t>
            </w:r>
          </w:p>
        </w:tc>
      </w:tr>
      <w:tr w:rsidR="00E71DBA" w:rsidRPr="00692553" w14:paraId="3F86ADC3" w14:textId="77777777" w:rsidTr="00E47858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B372DB" w14:textId="77777777" w:rsidR="00E71DBA" w:rsidRPr="00692553" w:rsidRDefault="00E71DBA" w:rsidP="00D8181B">
            <w:pPr>
              <w:pStyle w:val="Heading3"/>
            </w:pPr>
            <w:bookmarkStart w:id="5" w:name="MinuteConclusion"/>
            <w:bookmarkStart w:id="6" w:name="MinuteActionItems"/>
            <w:bookmarkEnd w:id="5"/>
            <w:bookmarkEnd w:id="6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4A1B04" w14:textId="77777777"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FB5207" w14:textId="77777777"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D26CA0" w:rsidRPr="00692553" w14:paraId="33844ACB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2CC4D5CD" w14:textId="23912396" w:rsidR="00D26CA0" w:rsidRPr="00692553" w:rsidRDefault="00D26CA0" w:rsidP="00D26CA0">
            <w:r>
              <w:t>Meet</w:t>
            </w:r>
            <w:r w:rsidR="00E47858">
              <w:t xml:space="preserve"> up with the client and finalize</w:t>
            </w:r>
            <w:r>
              <w:t xml:space="preserve"> what needs to be done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64AE9A6" w14:textId="77777777" w:rsidR="00D26CA0" w:rsidRPr="00692553" w:rsidRDefault="00D26CA0" w:rsidP="00D26CA0"/>
        </w:tc>
        <w:tc>
          <w:tcPr>
            <w:tcW w:w="1467" w:type="dxa"/>
            <w:shd w:val="clear" w:color="auto" w:fill="auto"/>
            <w:vAlign w:val="center"/>
          </w:tcPr>
          <w:p w14:paraId="52F2466B" w14:textId="77777777" w:rsidR="00D26CA0" w:rsidRPr="00692553" w:rsidRDefault="00D26CA0" w:rsidP="00D26CA0"/>
        </w:tc>
      </w:tr>
      <w:tr w:rsidR="00D26CA0" w:rsidRPr="00692553" w14:paraId="61F6B6DF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75361201" w14:textId="58C9BE11" w:rsidR="00D26CA0" w:rsidRPr="00692553" w:rsidRDefault="00D26CA0" w:rsidP="00D26CA0">
            <w:r>
              <w:t>Start on the project plan document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65D9C69" w14:textId="77777777" w:rsidR="00D26CA0" w:rsidRPr="00692553" w:rsidRDefault="00D26CA0" w:rsidP="00D26CA0"/>
        </w:tc>
        <w:tc>
          <w:tcPr>
            <w:tcW w:w="1467" w:type="dxa"/>
            <w:shd w:val="clear" w:color="auto" w:fill="auto"/>
            <w:vAlign w:val="center"/>
          </w:tcPr>
          <w:p w14:paraId="40463F49" w14:textId="77777777" w:rsidR="00D26CA0" w:rsidRPr="00692553" w:rsidRDefault="00D26CA0" w:rsidP="00D26CA0"/>
        </w:tc>
      </w:tr>
      <w:tr w:rsidR="00D26CA0" w:rsidRPr="00692553" w14:paraId="0D9558A8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685F9CF3" w14:textId="7E0C5E84" w:rsidR="00D26CA0" w:rsidRDefault="00D26CA0" w:rsidP="00D26CA0">
            <w:r>
              <w:t>Decide if we would like to meet next Monday?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714F98F" w14:textId="7F9FE48C" w:rsidR="00D26CA0" w:rsidRPr="00692553" w:rsidRDefault="007D7E2B" w:rsidP="00D26CA0">
            <w:r>
              <w:t>Lyndon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3AB6B047" w14:textId="77777777" w:rsidR="00D26CA0" w:rsidRPr="00692553" w:rsidRDefault="00D26CA0" w:rsidP="00D26CA0"/>
        </w:tc>
      </w:tr>
      <w:tr w:rsidR="00D26CA0" w:rsidRPr="00692553" w14:paraId="425DF770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468E5AE0" w14:textId="1E3FC0CE" w:rsidR="00D26CA0" w:rsidRDefault="00D26CA0" w:rsidP="00D26CA0">
            <w:r>
              <w:t>Provide Jun link to the meeting minutes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5E41289A" w14:textId="76338CED" w:rsidR="00D26CA0" w:rsidRPr="00692553" w:rsidRDefault="007D7E2B" w:rsidP="00D26CA0">
            <w:r>
              <w:t>Krishna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04BF8500" w14:textId="77777777" w:rsidR="00D26CA0" w:rsidRPr="00692553" w:rsidRDefault="00D26CA0" w:rsidP="00D26CA0"/>
        </w:tc>
      </w:tr>
      <w:tr w:rsidR="000731CF" w:rsidRPr="00692553" w14:paraId="343C4AF1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6DE9E467" w14:textId="6113C886" w:rsidR="000731CF" w:rsidRDefault="00E47858" w:rsidP="00D26CA0">
            <w:r>
              <w:t>Discuss a way to finaliz</w:t>
            </w:r>
            <w:r w:rsidR="000731CF">
              <w:t xml:space="preserve">e work log 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0EC4558" w14:textId="77777777" w:rsidR="000731CF" w:rsidRPr="00692553" w:rsidRDefault="000731CF" w:rsidP="00D26CA0"/>
        </w:tc>
        <w:tc>
          <w:tcPr>
            <w:tcW w:w="1467" w:type="dxa"/>
            <w:shd w:val="clear" w:color="auto" w:fill="auto"/>
            <w:vAlign w:val="center"/>
          </w:tcPr>
          <w:p w14:paraId="432D199C" w14:textId="77777777" w:rsidR="000731CF" w:rsidRPr="00692553" w:rsidRDefault="000731CF" w:rsidP="00D26CA0"/>
        </w:tc>
      </w:tr>
      <w:tr w:rsidR="000731CF" w:rsidRPr="00692553" w14:paraId="688B120C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002C642D" w14:textId="203461AD" w:rsidR="000731CF" w:rsidRDefault="000731CF" w:rsidP="00D26CA0">
            <w:r>
              <w:t>Make sure everyone gets a task on Monday’s meeting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20BBCD5" w14:textId="77777777" w:rsidR="000731CF" w:rsidRPr="00692553" w:rsidRDefault="000731CF" w:rsidP="00D26CA0"/>
        </w:tc>
        <w:tc>
          <w:tcPr>
            <w:tcW w:w="1467" w:type="dxa"/>
            <w:shd w:val="clear" w:color="auto" w:fill="auto"/>
            <w:vAlign w:val="center"/>
          </w:tcPr>
          <w:p w14:paraId="575810D8" w14:textId="77777777" w:rsidR="000731CF" w:rsidRPr="00692553" w:rsidRDefault="000731CF" w:rsidP="00D26CA0"/>
        </w:tc>
      </w:tr>
      <w:tr w:rsidR="004069F8" w:rsidRPr="00692553" w14:paraId="61400B81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2FF833B4" w14:textId="4D90473A" w:rsidR="004069F8" w:rsidRPr="004069F8" w:rsidRDefault="004069F8" w:rsidP="00D26CA0">
            <w:pPr>
              <w:rPr>
                <w:b/>
              </w:rPr>
            </w:pPr>
            <w:r>
              <w:t xml:space="preserve">Complete the work log </w:t>
            </w:r>
            <w:r>
              <w:rPr>
                <w:b/>
              </w:rPr>
              <w:t>every week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5FE44FBD" w14:textId="77777777" w:rsidR="004069F8" w:rsidRPr="00692553" w:rsidRDefault="004069F8" w:rsidP="00D26CA0"/>
        </w:tc>
        <w:tc>
          <w:tcPr>
            <w:tcW w:w="1467" w:type="dxa"/>
            <w:shd w:val="clear" w:color="auto" w:fill="auto"/>
            <w:vAlign w:val="center"/>
          </w:tcPr>
          <w:p w14:paraId="54D3ED36" w14:textId="77777777" w:rsidR="004069F8" w:rsidRPr="00692553" w:rsidRDefault="004069F8" w:rsidP="00D26CA0"/>
        </w:tc>
      </w:tr>
    </w:tbl>
    <w:p w14:paraId="50D283AB" w14:textId="77777777"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514D344B" w14:textId="77777777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14:paraId="37121E39" w14:textId="7DFAC9C1" w:rsidR="005F58B2" w:rsidRPr="00954110" w:rsidRDefault="005F58B2" w:rsidP="007F1DA3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14:paraId="4D1E4826" w14:textId="0AB2ED1E" w:rsidR="005F58B2" w:rsidRPr="00E47858" w:rsidRDefault="00E47858" w:rsidP="007F1DA3">
            <w:pPr>
              <w:pStyle w:val="Heading4"/>
              <w:rPr>
                <w:b/>
              </w:rPr>
            </w:pPr>
            <w:r w:rsidRPr="00E47858">
              <w:rPr>
                <w:b/>
              </w:rPr>
              <w:t>TEAM STRUCTURE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14:paraId="1DC2B2AC" w14:textId="0D61B3F1" w:rsidR="005F58B2" w:rsidRPr="00D8181B" w:rsidRDefault="000731CF" w:rsidP="007F1DA3">
            <w:pPr>
              <w:pStyle w:val="Details"/>
            </w:pPr>
            <w:r>
              <w:t>LYndon</w:t>
            </w:r>
          </w:p>
        </w:tc>
      </w:tr>
    </w:tbl>
    <w:p w14:paraId="19DC09D9" w14:textId="77BE907A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14:paraId="387E0AFA" w14:textId="77777777" w:rsidTr="00E4785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729330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A25AF65" w14:textId="77777777" w:rsidR="00344FA0" w:rsidRDefault="00E47858" w:rsidP="00E47858">
            <w:pPr>
              <w:pStyle w:val="ListParagraph"/>
              <w:numPr>
                <w:ilvl w:val="0"/>
                <w:numId w:val="12"/>
              </w:numPr>
            </w:pPr>
            <w:r>
              <w:t>Prefer agile develop practice combined with some XP practice. Needs more discussion</w:t>
            </w:r>
          </w:p>
          <w:p w14:paraId="372B156C" w14:textId="77777777" w:rsidR="00E47858" w:rsidRDefault="00E47858" w:rsidP="00E47858">
            <w:pPr>
              <w:pStyle w:val="ListParagraph"/>
              <w:numPr>
                <w:ilvl w:val="0"/>
                <w:numId w:val="12"/>
              </w:numPr>
            </w:pPr>
            <w:r>
              <w:t>Allocate the tasks so that everyone has something to work on every week.</w:t>
            </w:r>
          </w:p>
          <w:p w14:paraId="2B856B9C" w14:textId="505A95CB" w:rsidR="00E47858" w:rsidRPr="00CE6342" w:rsidRDefault="00E47858" w:rsidP="00E47858">
            <w:pPr>
              <w:pStyle w:val="ListParagraph"/>
              <w:numPr>
                <w:ilvl w:val="0"/>
                <w:numId w:val="12"/>
              </w:numPr>
            </w:pPr>
            <w:r>
              <w:t>Rules around the communication (response time, medium)</w:t>
            </w:r>
          </w:p>
        </w:tc>
      </w:tr>
      <w:tr w:rsidR="00344FA0" w:rsidRPr="00692553" w14:paraId="4B03EA93" w14:textId="77777777" w:rsidTr="00E47858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4BAF3A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8E4A7D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CC9885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14:paraId="5EB91CF4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704AF572" w14:textId="19C94DD5" w:rsidR="00344FA0" w:rsidRPr="00692553" w:rsidRDefault="000731CF" w:rsidP="00344FA0">
            <w:r>
              <w:t>Finalize the process for the project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6B713C6" w14:textId="77777777" w:rsidR="00344FA0" w:rsidRPr="00692553" w:rsidRDefault="00344FA0" w:rsidP="00344FA0"/>
        </w:tc>
        <w:tc>
          <w:tcPr>
            <w:tcW w:w="1467" w:type="dxa"/>
            <w:shd w:val="clear" w:color="auto" w:fill="auto"/>
            <w:vAlign w:val="center"/>
          </w:tcPr>
          <w:p w14:paraId="387E420F" w14:textId="77777777" w:rsidR="00344FA0" w:rsidRPr="00692553" w:rsidRDefault="00344FA0" w:rsidP="00344FA0"/>
        </w:tc>
      </w:tr>
      <w:tr w:rsidR="00344FA0" w:rsidRPr="00692553" w14:paraId="41821A74" w14:textId="77777777" w:rsidTr="00E47858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7E989EDE" w14:textId="77777777" w:rsidR="00344FA0" w:rsidRPr="00692553" w:rsidRDefault="00344FA0" w:rsidP="00344FA0"/>
        </w:tc>
        <w:tc>
          <w:tcPr>
            <w:tcW w:w="2706" w:type="dxa"/>
            <w:shd w:val="clear" w:color="auto" w:fill="auto"/>
            <w:vAlign w:val="center"/>
          </w:tcPr>
          <w:p w14:paraId="4013AFDF" w14:textId="77777777" w:rsidR="00344FA0" w:rsidRPr="00692553" w:rsidRDefault="00344FA0" w:rsidP="00344FA0"/>
        </w:tc>
        <w:tc>
          <w:tcPr>
            <w:tcW w:w="1467" w:type="dxa"/>
            <w:shd w:val="clear" w:color="auto" w:fill="auto"/>
            <w:vAlign w:val="center"/>
          </w:tcPr>
          <w:p w14:paraId="4E4ED65A" w14:textId="77777777" w:rsidR="00344FA0" w:rsidRPr="00692553" w:rsidRDefault="00344FA0" w:rsidP="00344FA0"/>
        </w:tc>
      </w:tr>
    </w:tbl>
    <w:p w14:paraId="373DB33A" w14:textId="77777777" w:rsidR="00344FA0" w:rsidRDefault="00344FA0"/>
    <w:p w14:paraId="0D3F5186" w14:textId="77777777" w:rsidR="00E47858" w:rsidRDefault="00E47858"/>
    <w:p w14:paraId="23D97455" w14:textId="77777777" w:rsidR="00E47858" w:rsidRDefault="00E47858"/>
    <w:p w14:paraId="585521B6" w14:textId="77777777" w:rsidR="00E47858" w:rsidRDefault="00E47858"/>
    <w:p w14:paraId="27F04E51" w14:textId="77777777" w:rsidR="00E47858" w:rsidRDefault="00E47858"/>
    <w:p w14:paraId="48F94088" w14:textId="77777777" w:rsidR="00E47858" w:rsidRDefault="00E47858"/>
    <w:p w14:paraId="1D2D89B5" w14:textId="77777777" w:rsidR="00E47858" w:rsidRDefault="00E47858"/>
    <w:p w14:paraId="7708B898" w14:textId="77777777" w:rsidR="00E47858" w:rsidRDefault="00E47858"/>
    <w:p w14:paraId="249EA93D" w14:textId="77777777" w:rsidR="00E47858" w:rsidRDefault="00E47858"/>
    <w:p w14:paraId="75CF531D" w14:textId="77777777" w:rsidR="00E47858" w:rsidRDefault="00E47858"/>
    <w:p w14:paraId="2DB46417" w14:textId="77777777" w:rsidR="00E47858" w:rsidRDefault="00E47858"/>
    <w:p w14:paraId="7C709733" w14:textId="77777777" w:rsidR="00E47858" w:rsidRDefault="00E47858"/>
    <w:p w14:paraId="6850AB35" w14:textId="77777777" w:rsidR="00E47858" w:rsidRDefault="00E47858"/>
    <w:p w14:paraId="79C4F148" w14:textId="77777777" w:rsidR="00E47858" w:rsidRDefault="00E47858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1F8A3973" w14:textId="77777777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14:paraId="55117ECD" w14:textId="1CBAB95F" w:rsidR="005F58B2" w:rsidRPr="00954110" w:rsidRDefault="005F58B2" w:rsidP="007F1DA3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14:paraId="1B3A6A4C" w14:textId="3149823B" w:rsidR="005F58B2" w:rsidRPr="00E47858" w:rsidRDefault="006D0D38" w:rsidP="007F1DA3">
            <w:pPr>
              <w:pStyle w:val="Heading4"/>
              <w:rPr>
                <w:b/>
              </w:rPr>
            </w:pPr>
            <w:r w:rsidRPr="00E47858">
              <w:rPr>
                <w:b/>
              </w:rPr>
              <w:t>Issues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14:paraId="2B0CA7B3" w14:textId="1F1120F5" w:rsidR="005F58B2" w:rsidRPr="00D8181B" w:rsidRDefault="006D0D38" w:rsidP="007F1DA3">
            <w:pPr>
              <w:pStyle w:val="Details"/>
            </w:pPr>
            <w:r>
              <w:t>Lyndon</w:t>
            </w:r>
          </w:p>
        </w:tc>
      </w:tr>
    </w:tbl>
    <w:p w14:paraId="14CAA5D4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14:paraId="414ACD21" w14:textId="77777777" w:rsidTr="00E4785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488092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EC694F9" w14:textId="6304D6D3" w:rsidR="00344FA0" w:rsidRDefault="00E47858" w:rsidP="00E47858">
            <w:pPr>
              <w:pStyle w:val="ListParagraph"/>
              <w:numPr>
                <w:ilvl w:val="0"/>
                <w:numId w:val="13"/>
              </w:numPr>
            </w:pPr>
            <w:r>
              <w:t>Communication:</w:t>
            </w:r>
            <w:r>
              <w:t xml:space="preserve"> response within 24 hours</w:t>
            </w:r>
            <w:r>
              <w:t>.</w:t>
            </w:r>
          </w:p>
          <w:p w14:paraId="2179309D" w14:textId="0DB082D2" w:rsidR="00E47858" w:rsidRPr="00CE6342" w:rsidRDefault="00E47858" w:rsidP="00E47858">
            <w:pPr>
              <w:pStyle w:val="ListParagraph"/>
              <w:numPr>
                <w:ilvl w:val="0"/>
                <w:numId w:val="13"/>
              </w:numPr>
            </w:pPr>
            <w:r>
              <w:t xml:space="preserve">Try getting the agenda before 48 hours </w:t>
            </w:r>
            <w:r>
              <w:br/>
            </w:r>
          </w:p>
        </w:tc>
      </w:tr>
      <w:bookmarkEnd w:id="3"/>
      <w:tr w:rsidR="00E47858" w:rsidRPr="00692553" w14:paraId="16CE20F8" w14:textId="77777777" w:rsidTr="00E62D8C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60B83" w14:textId="77777777" w:rsidR="00E47858" w:rsidRPr="00692553" w:rsidRDefault="00E47858" w:rsidP="00E62D8C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346A2C" w14:textId="77777777" w:rsidR="00E47858" w:rsidRPr="00692553" w:rsidRDefault="00E47858" w:rsidP="00E62D8C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D9DBB2" w14:textId="77777777" w:rsidR="00E47858" w:rsidRPr="00692553" w:rsidRDefault="00E47858" w:rsidP="00E62D8C">
            <w:pPr>
              <w:pStyle w:val="Heading3"/>
            </w:pPr>
            <w:r>
              <w:t>Deadline</w:t>
            </w:r>
          </w:p>
        </w:tc>
      </w:tr>
      <w:tr w:rsidR="00E47858" w:rsidRPr="00692553" w14:paraId="28013B37" w14:textId="77777777" w:rsidTr="00E62D8C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7CD393BF" w14:textId="4BB236A4" w:rsidR="00E47858" w:rsidRPr="00692553" w:rsidRDefault="00E47858" w:rsidP="00E62D8C"/>
        </w:tc>
        <w:tc>
          <w:tcPr>
            <w:tcW w:w="2706" w:type="dxa"/>
            <w:shd w:val="clear" w:color="auto" w:fill="auto"/>
            <w:vAlign w:val="center"/>
          </w:tcPr>
          <w:p w14:paraId="5BD7F56E" w14:textId="77777777" w:rsidR="00E47858" w:rsidRPr="00692553" w:rsidRDefault="00E47858" w:rsidP="00E62D8C"/>
        </w:tc>
        <w:tc>
          <w:tcPr>
            <w:tcW w:w="1467" w:type="dxa"/>
            <w:shd w:val="clear" w:color="auto" w:fill="auto"/>
            <w:vAlign w:val="center"/>
          </w:tcPr>
          <w:p w14:paraId="06EF5E4C" w14:textId="77777777" w:rsidR="00E47858" w:rsidRPr="00692553" w:rsidRDefault="00E47858" w:rsidP="00E62D8C"/>
        </w:tc>
      </w:tr>
      <w:tr w:rsidR="00E47858" w:rsidRPr="00692553" w14:paraId="60F5FF6F" w14:textId="77777777" w:rsidTr="00E62D8C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14:paraId="524969E5" w14:textId="77777777" w:rsidR="00E47858" w:rsidRPr="00692553" w:rsidRDefault="00E47858" w:rsidP="00E62D8C"/>
        </w:tc>
        <w:tc>
          <w:tcPr>
            <w:tcW w:w="2706" w:type="dxa"/>
            <w:shd w:val="clear" w:color="auto" w:fill="auto"/>
            <w:vAlign w:val="center"/>
          </w:tcPr>
          <w:p w14:paraId="657069E1" w14:textId="77777777" w:rsidR="00E47858" w:rsidRPr="00692553" w:rsidRDefault="00E47858" w:rsidP="00E62D8C"/>
        </w:tc>
        <w:tc>
          <w:tcPr>
            <w:tcW w:w="1467" w:type="dxa"/>
            <w:shd w:val="clear" w:color="auto" w:fill="auto"/>
            <w:vAlign w:val="center"/>
          </w:tcPr>
          <w:p w14:paraId="249AC7F6" w14:textId="77777777" w:rsidR="00E47858" w:rsidRPr="00692553" w:rsidRDefault="00E47858" w:rsidP="00E62D8C"/>
        </w:tc>
      </w:tr>
    </w:tbl>
    <w:p w14:paraId="661FA349" w14:textId="77777777"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300A13"/>
    <w:multiLevelType w:val="hybridMultilevel"/>
    <w:tmpl w:val="5D4CB63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>
    <w:nsid w:val="3E4C3B88"/>
    <w:multiLevelType w:val="hybridMultilevel"/>
    <w:tmpl w:val="008410E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>
    <w:nsid w:val="4C935C53"/>
    <w:multiLevelType w:val="hybridMultilevel"/>
    <w:tmpl w:val="58482BA6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A0"/>
    <w:rsid w:val="000145A5"/>
    <w:rsid w:val="00043514"/>
    <w:rsid w:val="000731CF"/>
    <w:rsid w:val="002138F0"/>
    <w:rsid w:val="00224572"/>
    <w:rsid w:val="00344FA0"/>
    <w:rsid w:val="004069F8"/>
    <w:rsid w:val="00417272"/>
    <w:rsid w:val="00423E89"/>
    <w:rsid w:val="00456620"/>
    <w:rsid w:val="00495E0E"/>
    <w:rsid w:val="005052C5"/>
    <w:rsid w:val="00531002"/>
    <w:rsid w:val="00531EDE"/>
    <w:rsid w:val="005F58B2"/>
    <w:rsid w:val="00692553"/>
    <w:rsid w:val="006D0D38"/>
    <w:rsid w:val="007554A1"/>
    <w:rsid w:val="007C174F"/>
    <w:rsid w:val="007D7E2B"/>
    <w:rsid w:val="007F1DA3"/>
    <w:rsid w:val="0085168B"/>
    <w:rsid w:val="008B2336"/>
    <w:rsid w:val="008F49C0"/>
    <w:rsid w:val="00954110"/>
    <w:rsid w:val="00987202"/>
    <w:rsid w:val="00AE3851"/>
    <w:rsid w:val="00B73486"/>
    <w:rsid w:val="00B84015"/>
    <w:rsid w:val="00BB5323"/>
    <w:rsid w:val="00BF65DF"/>
    <w:rsid w:val="00C166AB"/>
    <w:rsid w:val="00CA0E75"/>
    <w:rsid w:val="00CB3760"/>
    <w:rsid w:val="00CE6342"/>
    <w:rsid w:val="00D26CA0"/>
    <w:rsid w:val="00D621F4"/>
    <w:rsid w:val="00D8181B"/>
    <w:rsid w:val="00DB774C"/>
    <w:rsid w:val="00E43BAB"/>
    <w:rsid w:val="00E4591C"/>
    <w:rsid w:val="00E47858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47BD4"/>
  <w15:docId w15:val="{B30B6A63-4FF9-45D9-8207-A17300C4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3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z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A61A0569AB4406B80072ABDB6AE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5CC32-0CE0-4A59-9558-2EDFAADE64A8}"/>
      </w:docPartPr>
      <w:docPartBody>
        <w:p w:rsidR="003A4787" w:rsidRDefault="006735DC">
          <w:pPr>
            <w:pStyle w:val="7FA61A0569AB4406B80072ABDB6AECA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DC"/>
    <w:rsid w:val="003A4787"/>
    <w:rsid w:val="006735DC"/>
    <w:rsid w:val="0088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CEBE1F1ED54504B6D726DE516B7A64">
    <w:name w:val="C8CEBE1F1ED54504B6D726DE516B7A64"/>
  </w:style>
  <w:style w:type="paragraph" w:customStyle="1" w:styleId="7FA61A0569AB4406B80072ABDB6AECA3">
    <w:name w:val="7FA61A0569AB4406B80072ABDB6AECA3"/>
  </w:style>
  <w:style w:type="paragraph" w:customStyle="1" w:styleId="0BBA13B108C241259A9A25E1C987E406">
    <w:name w:val="0BBA13B108C241259A9A25E1C987E406"/>
  </w:style>
  <w:style w:type="paragraph" w:customStyle="1" w:styleId="2A77C4C9F67E49309F14FE8C0E73E9AE">
    <w:name w:val="2A77C4C9F67E49309F14FE8C0E73E9AE"/>
  </w:style>
  <w:style w:type="paragraph" w:customStyle="1" w:styleId="60F917FEA6C84705ADE8241F95FE7E52">
    <w:name w:val="60F917FEA6C84705ADE8241F95FE7E52"/>
  </w:style>
  <w:style w:type="paragraph" w:customStyle="1" w:styleId="3A165C46ED914688ADCE000E3945ABCA">
    <w:name w:val="3A165C46ED914688ADCE000E3945ABCA"/>
  </w:style>
  <w:style w:type="paragraph" w:customStyle="1" w:styleId="7AD508E5775B4F5DA4C96B86F7EF9756">
    <w:name w:val="7AD508E5775B4F5DA4C96B86F7EF9756"/>
  </w:style>
  <w:style w:type="paragraph" w:customStyle="1" w:styleId="E1211BD9FA2847C788D91B9EF6748F00">
    <w:name w:val="E1211BD9FA2847C788D91B9EF6748F00"/>
  </w:style>
  <w:style w:type="paragraph" w:customStyle="1" w:styleId="355ADAF51BFA4DDC9F2F0361CF7FB931">
    <w:name w:val="355ADAF51BFA4DDC9F2F0361CF7FB931"/>
  </w:style>
  <w:style w:type="paragraph" w:customStyle="1" w:styleId="8C96C41053F8475F9073F5CAF4DAE3DA">
    <w:name w:val="8C96C41053F8475F9073F5CAF4DAE3DA"/>
  </w:style>
  <w:style w:type="paragraph" w:customStyle="1" w:styleId="A7F9B11DF83F4E4C964B3F814146F1EA">
    <w:name w:val="A7F9B11DF83F4E4C964B3F814146F1EA"/>
  </w:style>
  <w:style w:type="paragraph" w:customStyle="1" w:styleId="97DC5B13A1A540C9AA9D7A36353A2D5D">
    <w:name w:val="97DC5B13A1A540C9AA9D7A36353A2D5D"/>
  </w:style>
  <w:style w:type="paragraph" w:customStyle="1" w:styleId="1ED0A63AD97240EC970DB2954CE68804">
    <w:name w:val="1ED0A63AD97240EC970DB2954CE68804"/>
  </w:style>
  <w:style w:type="paragraph" w:customStyle="1" w:styleId="E254FB2D53B44C098F8A705BBD350575">
    <w:name w:val="E254FB2D53B44C098F8A705BBD350575"/>
  </w:style>
  <w:style w:type="paragraph" w:customStyle="1" w:styleId="4B80287C587E4F71A80C6F368CF4CF96">
    <w:name w:val="4B80287C587E4F71A80C6F368CF4CF96"/>
  </w:style>
  <w:style w:type="paragraph" w:customStyle="1" w:styleId="8B4C14FCD66B450DA7A82933DEB9FAC9">
    <w:name w:val="8B4C14FCD66B450DA7A82933DEB9FAC9"/>
  </w:style>
  <w:style w:type="paragraph" w:customStyle="1" w:styleId="F47947E1A7E44E49A311CC00E533532A">
    <w:name w:val="F47947E1A7E44E49A311CC00E533532A"/>
  </w:style>
  <w:style w:type="paragraph" w:customStyle="1" w:styleId="B5872DE708464C1B84BCC2D5BF6C75BD">
    <w:name w:val="B5872DE708464C1B84BCC2D5BF6C75BD"/>
  </w:style>
  <w:style w:type="paragraph" w:customStyle="1" w:styleId="5D82B6D2651E44C6BFC552FEEB021E2E">
    <w:name w:val="5D82B6D2651E44C6BFC552FEEB021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1409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Krishna Adhikari</dc:creator>
  <cp:keywords/>
  <dc:description/>
  <cp:lastModifiedBy>EDIRISINGHE ARACHCHIGE KOSALA MADUSHANKA EDIRISINGHE</cp:lastModifiedBy>
  <cp:revision>3</cp:revision>
  <cp:lastPrinted>2004-01-21T19:22:00Z</cp:lastPrinted>
  <dcterms:created xsi:type="dcterms:W3CDTF">2018-03-15T02:33:00Z</dcterms:created>
  <dcterms:modified xsi:type="dcterms:W3CDTF">2018-04-26T02:37:00Z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