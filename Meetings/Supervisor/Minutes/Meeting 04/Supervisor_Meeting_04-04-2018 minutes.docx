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8E724" w14:textId="2451ADBE" w:rsidR="00954110" w:rsidRDefault="00022CBD" w:rsidP="00954110">
      <w:pPr>
        <w:pStyle w:val="Title"/>
      </w:pPr>
      <w:r>
        <w:t>Supervisor Meeting - 4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14:paraId="423BC0D3" w14:textId="77777777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14:paraId="4D17FADD" w14:textId="77777777"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8FBA91ADA9E640C1A530107A906902A2"/>
            </w:placeholder>
            <w:date w:fullDate="2018-04-0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2BFFBF43" w14:textId="14C081E8" w:rsidR="00E43BAB" w:rsidRPr="00954110" w:rsidRDefault="00022CBD" w:rsidP="005F58B2">
                <w:pPr>
                  <w:pStyle w:val="Details"/>
                </w:pPr>
                <w:r>
                  <w:t>April 5, 2018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14:paraId="0D59320D" w14:textId="6DFCF71E" w:rsidR="00E43BAB" w:rsidRPr="00954110" w:rsidRDefault="00022CBD" w:rsidP="005F58B2">
            <w:pPr>
              <w:pStyle w:val="Details"/>
            </w:pPr>
            <w:r>
              <w:t>1:30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14:paraId="31E1E5DB" w14:textId="121CD693" w:rsidR="00E43BAB" w:rsidRPr="00954110" w:rsidRDefault="00022CBD" w:rsidP="005F58B2">
            <w:pPr>
              <w:pStyle w:val="Details"/>
            </w:pPr>
            <w:r>
              <w:t>LIBRARY 3F</w:t>
            </w:r>
          </w:p>
        </w:tc>
      </w:tr>
    </w:tbl>
    <w:p w14:paraId="09613652" w14:textId="77777777"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14:paraId="116AB02F" w14:textId="77777777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6DAF31" w14:textId="77777777"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17E6EEFA" w14:textId="57F2B01A" w:rsidR="0085168B" w:rsidRPr="00692553" w:rsidRDefault="006C52D9" w:rsidP="005052C5">
            <w:r>
              <w:t>Lyndon</w:t>
            </w:r>
          </w:p>
        </w:tc>
      </w:tr>
      <w:tr w:rsidR="0085168B" w:rsidRPr="00692553" w14:paraId="64542812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44F5B9DD" w14:textId="77777777"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21E8355E" w14:textId="14E0FBCA" w:rsidR="0085168B" w:rsidRPr="00692553" w:rsidRDefault="006C52D9" w:rsidP="005052C5">
            <w:r>
              <w:t>Supervisor Meeting</w:t>
            </w:r>
          </w:p>
        </w:tc>
      </w:tr>
      <w:tr w:rsidR="0085168B" w:rsidRPr="00692553" w14:paraId="4625906A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0B921AFA" w14:textId="77777777"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7F219387" w14:textId="486C048F" w:rsidR="0085168B" w:rsidRPr="00692553" w:rsidRDefault="006C52D9" w:rsidP="005052C5">
            <w:r>
              <w:t>Lyndon</w:t>
            </w:r>
          </w:p>
        </w:tc>
      </w:tr>
      <w:tr w:rsidR="0085168B" w:rsidRPr="00692553" w14:paraId="26EB7877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2A21FB6A" w14:textId="77777777"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74B6E13B" w14:textId="63CE995C" w:rsidR="0085168B" w:rsidRPr="00692553" w:rsidRDefault="00022CBD" w:rsidP="005052C5">
            <w:r>
              <w:t>Krishna</w:t>
            </w:r>
          </w:p>
        </w:tc>
      </w:tr>
      <w:tr w:rsidR="0085168B" w:rsidRPr="00692553" w14:paraId="6170186F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32793397" w14:textId="77777777"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6EBCF0D5" w14:textId="77777777" w:rsidR="0085168B" w:rsidRPr="00692553" w:rsidRDefault="0085168B" w:rsidP="005052C5"/>
        </w:tc>
      </w:tr>
      <w:tr w:rsidR="0085168B" w:rsidRPr="00692553" w14:paraId="6E7A6EE2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24663A4F" w14:textId="77777777"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00D7B654" w14:textId="07E89F68" w:rsidR="0085168B" w:rsidRPr="00692553" w:rsidRDefault="006C52D9" w:rsidP="005052C5">
            <w:r>
              <w:t xml:space="preserve">Keagan, Liam, </w:t>
            </w:r>
            <w:proofErr w:type="spellStart"/>
            <w:r>
              <w:t>Shenal</w:t>
            </w:r>
            <w:proofErr w:type="spellEnd"/>
            <w:r>
              <w:t xml:space="preserve">, </w:t>
            </w:r>
            <w:proofErr w:type="spellStart"/>
            <w:r>
              <w:t>Migara</w:t>
            </w:r>
            <w:proofErr w:type="spellEnd"/>
            <w:r>
              <w:t xml:space="preserve">, Kosala, </w:t>
            </w:r>
            <w:proofErr w:type="spellStart"/>
            <w:r>
              <w:t>Ayub</w:t>
            </w:r>
            <w:proofErr w:type="spellEnd"/>
            <w:r>
              <w:t xml:space="preserve">, </w:t>
            </w:r>
            <w:proofErr w:type="spellStart"/>
            <w:r>
              <w:t>Dineth</w:t>
            </w:r>
            <w:proofErr w:type="spellEnd"/>
            <w:r>
              <w:t>, Lyndon, Jimmy, Krishna</w:t>
            </w:r>
          </w:p>
        </w:tc>
      </w:tr>
    </w:tbl>
    <w:p w14:paraId="69FCC10C" w14:textId="77777777"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14:paraId="36590DD9" w14:textId="77777777" w:rsidTr="005F58B2">
        <w:bookmarkStart w:id="0" w:name="MinuteTopic" w:displacedByCustomXml="next"/>
        <w:bookmarkEnd w:id="0" w:displacedByCustomXml="next"/>
        <w:bookmarkStart w:id="1" w:name="MinuteItems" w:displacedByCustomXml="next"/>
        <w:bookmarkEnd w:id="1" w:displacedByCustomXml="next"/>
        <w:bookmarkStart w:id="2" w:name="MinuteTopicSection" w:displacedByCustomXml="next"/>
        <w:sdt>
          <w:sdtPr>
            <w:alias w:val="Time"/>
            <w:tag w:val="Time"/>
            <w:id w:val="48425664"/>
            <w:placeholder>
              <w:docPart w:val="CCE717CF21CD4E02ABCF2D6CEC6CF1E6"/>
            </w:placeholder>
            <w:temporary/>
            <w:showingPlcHdr/>
          </w:sdtPr>
          <w:sdtEndPr/>
          <w:sdtContent>
            <w:tc>
              <w:tcPr>
                <w:tcW w:w="2539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2086D2C9" w14:textId="77777777" w:rsidR="0085168B" w:rsidRPr="00954110" w:rsidRDefault="005F58B2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14:paraId="6F51324C" w14:textId="198E3357" w:rsidR="0085168B" w:rsidRPr="00954110" w:rsidRDefault="006C52D9" w:rsidP="005F58B2">
            <w:pPr>
              <w:pStyle w:val="Heading4"/>
            </w:pPr>
            <w:r>
              <w:t>Deliverables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14:paraId="1903802D" w14:textId="35465FCE" w:rsidR="0085168B" w:rsidRPr="00D8181B" w:rsidRDefault="00E62909" w:rsidP="005F58B2">
            <w:pPr>
              <w:pStyle w:val="Details"/>
            </w:pPr>
            <w:r>
              <w:t>Lyndon</w:t>
            </w:r>
          </w:p>
        </w:tc>
      </w:tr>
    </w:tbl>
    <w:p w14:paraId="11750CF6" w14:textId="77777777"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E71DBA" w:rsidRPr="00692553" w14:paraId="631844F6" w14:textId="77777777" w:rsidTr="00035C3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7EE5A6" w14:textId="77777777"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693CF88E" w14:textId="77777777" w:rsidR="00E71DBA" w:rsidRPr="00CE6342" w:rsidRDefault="00E71DBA" w:rsidP="005052C5"/>
        </w:tc>
      </w:tr>
      <w:tr w:rsidR="0085168B" w:rsidRPr="00692553" w14:paraId="55EDCF9E" w14:textId="77777777" w:rsidTr="00035C3B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14:paraId="351A885B" w14:textId="75AFAD4A" w:rsidR="0085168B" w:rsidRPr="00692553" w:rsidRDefault="006C52D9" w:rsidP="005052C5">
            <w:r>
              <w:t>Email Jun the criteria, he will sign in after reading everything</w:t>
            </w:r>
          </w:p>
        </w:tc>
      </w:tr>
      <w:tr w:rsidR="0085168B" w:rsidRPr="00692553" w14:paraId="5F179A83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1F42C1F5" w14:textId="4FB513EA" w:rsidR="0085168B" w:rsidRPr="00692553" w:rsidRDefault="006C52D9" w:rsidP="005052C5">
            <w:r>
              <w:t>Design and Architecture Document should start</w:t>
            </w:r>
          </w:p>
        </w:tc>
      </w:tr>
      <w:tr w:rsidR="006C52D9" w:rsidRPr="00692553" w14:paraId="196AC47F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4D4634F7" w14:textId="312A8A31" w:rsidR="006C52D9" w:rsidRDefault="006C52D9" w:rsidP="005052C5">
            <w:r>
              <w:t>User Interface prototype would be wireframes</w:t>
            </w:r>
          </w:p>
        </w:tc>
      </w:tr>
      <w:tr w:rsidR="006C52D9" w:rsidRPr="00692553" w14:paraId="6F2AA190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69F82184" w14:textId="1240955A" w:rsidR="006C52D9" w:rsidRDefault="006C52D9" w:rsidP="005052C5">
            <w:r>
              <w:t xml:space="preserve">Create a rough prototype for presentation? </w:t>
            </w:r>
          </w:p>
        </w:tc>
      </w:tr>
      <w:tr w:rsidR="006C52D9" w:rsidRPr="00692553" w14:paraId="03ECF1D0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413BAAB" w14:textId="4E144190" w:rsidR="006C52D9" w:rsidRDefault="006C52D9" w:rsidP="005052C5">
            <w:r>
              <w:t>Create a high-level design document</w:t>
            </w:r>
          </w:p>
        </w:tc>
      </w:tr>
      <w:tr w:rsidR="006C52D9" w:rsidRPr="00692553" w14:paraId="10FE8915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86B21DB" w14:textId="6847AABE" w:rsidR="006C52D9" w:rsidRDefault="006C52D9" w:rsidP="005052C5">
            <w:r>
              <w:t>Peer reviews to be emailed to Jun individually</w:t>
            </w:r>
          </w:p>
        </w:tc>
      </w:tr>
      <w:tr w:rsidR="001A5526" w:rsidRPr="00692553" w14:paraId="6DDE0105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408FF605" w14:textId="32EEC45E" w:rsidR="001A5526" w:rsidRDefault="001A5526" w:rsidP="005052C5">
            <w:r>
              <w:t>Use google doc so that everything is accessible by everyone</w:t>
            </w:r>
          </w:p>
        </w:tc>
      </w:tr>
      <w:tr w:rsidR="001A5526" w:rsidRPr="00692553" w14:paraId="17E0B6F8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723FE27D" w14:textId="7A834757" w:rsidR="001A5526" w:rsidRDefault="001A5526" w:rsidP="005052C5">
            <w:r>
              <w:t xml:space="preserve">Split the two </w:t>
            </w:r>
            <w:proofErr w:type="gramStart"/>
            <w:r>
              <w:t>hour</w:t>
            </w:r>
            <w:proofErr w:type="gramEnd"/>
            <w:r>
              <w:t xml:space="preserve"> into one hour meeting and one hour work together</w:t>
            </w:r>
          </w:p>
        </w:tc>
      </w:tr>
      <w:tr w:rsidR="001A5526" w:rsidRPr="00692553" w14:paraId="00752560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67C80BAF" w14:textId="4716D876" w:rsidR="001A5526" w:rsidRDefault="001A5526" w:rsidP="005052C5">
            <w:r>
              <w:t>Set deadlines and make sure everyone submits the allocated task by that time.</w:t>
            </w:r>
          </w:p>
        </w:tc>
        <w:bookmarkStart w:id="4" w:name="_GoBack"/>
        <w:bookmarkEnd w:id="4"/>
      </w:tr>
      <w:tr w:rsidR="001A5526" w:rsidRPr="00692553" w14:paraId="432950FB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1AF0A41" w14:textId="75819F44" w:rsidR="001A5526" w:rsidRDefault="001A5526" w:rsidP="005052C5">
            <w:r>
              <w:t xml:space="preserve">Delivery phases to be estimated depending on the </w:t>
            </w:r>
            <w:r w:rsidR="00022CBD">
              <w:t>milestones</w:t>
            </w:r>
          </w:p>
        </w:tc>
      </w:tr>
      <w:tr w:rsidR="00022CBD" w:rsidRPr="00692553" w14:paraId="1F3AC331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784F8F56" w14:textId="4E846A84" w:rsidR="00022CBD" w:rsidRDefault="00022CBD" w:rsidP="00022CBD">
            <w:pPr>
              <w:ind w:left="0"/>
            </w:pPr>
            <w:r>
              <w:t xml:space="preserve">  In Budget section, break it down for different milestones</w:t>
            </w:r>
          </w:p>
        </w:tc>
      </w:tr>
      <w:tr w:rsidR="00022CBD" w:rsidRPr="00692553" w14:paraId="5BBF5679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4F9D2C75" w14:textId="36C0BF90" w:rsidR="00022CBD" w:rsidRDefault="00022CBD" w:rsidP="00022CBD">
            <w:pPr>
              <w:ind w:left="0"/>
            </w:pPr>
            <w:r>
              <w:t xml:space="preserve">  Also budget the time for smaller tasks, and features</w:t>
            </w:r>
          </w:p>
        </w:tc>
      </w:tr>
      <w:tr w:rsidR="00022CBD" w:rsidRPr="00692553" w14:paraId="56F2B02B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A1446F3" w14:textId="1A8F8AA2" w:rsidR="00022CBD" w:rsidRDefault="00022CBD" w:rsidP="00022CBD">
            <w:pPr>
              <w:ind w:left="0"/>
            </w:pPr>
            <w:r>
              <w:t xml:space="preserve">  Budget both for delivery phase and different tasks</w:t>
            </w:r>
          </w:p>
        </w:tc>
      </w:tr>
      <w:tr w:rsidR="00022CBD" w:rsidRPr="00692553" w14:paraId="0048AE28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4266E414" w14:textId="6C3AE3D7" w:rsidR="00022CBD" w:rsidRDefault="00022CBD" w:rsidP="00022CBD">
            <w:pPr>
              <w:ind w:left="0"/>
            </w:pPr>
            <w:r>
              <w:t xml:space="preserve">  </w:t>
            </w:r>
            <w:r w:rsidR="007710DB">
              <w:t>Week 6 rough architecture finished start Sprint 1 on week 8</w:t>
            </w:r>
          </w:p>
        </w:tc>
      </w:tr>
      <w:tr w:rsidR="007710DB" w:rsidRPr="00692553" w14:paraId="3AA7E716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23EB4BA" w14:textId="7DE8A1E9" w:rsidR="007710DB" w:rsidRDefault="007710DB" w:rsidP="00022CBD">
            <w:pPr>
              <w:ind w:left="0"/>
            </w:pPr>
            <w:r>
              <w:t xml:space="preserve">  Need to complete the test plan before design docs</w:t>
            </w:r>
          </w:p>
        </w:tc>
      </w:tr>
      <w:tr w:rsidR="00907F2E" w:rsidRPr="00692553" w14:paraId="0F556F8E" w14:textId="77777777" w:rsidTr="00035C3B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3669AE6D" w14:textId="28516378" w:rsidR="00907F2E" w:rsidRDefault="00907F2E" w:rsidP="00022CBD">
            <w:pPr>
              <w:ind w:left="0"/>
            </w:pPr>
            <w:r>
              <w:t xml:space="preserve"> Contribution sheet needs to be done weekly</w:t>
            </w:r>
          </w:p>
        </w:tc>
      </w:tr>
      <w:tr w:rsidR="00E71DBA" w:rsidRPr="00692553" w14:paraId="50B64DFF" w14:textId="77777777" w:rsidTr="00035C3B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48839BA" w14:textId="77777777"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1B60EC" w14:textId="77777777"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621B18" w14:textId="77777777"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14:paraId="072EE4A6" w14:textId="77777777" w:rsidTr="00035C3B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14:paraId="7CDB0726" w14:textId="19827D13" w:rsidR="0085168B" w:rsidRPr="00692553" w:rsidRDefault="00907F2E" w:rsidP="005052C5">
            <w:proofErr w:type="spellStart"/>
            <w:r>
              <w:t>Assement</w:t>
            </w:r>
            <w:proofErr w:type="spellEnd"/>
            <w:r>
              <w:t xml:space="preserve"> Criteria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79AE4300" w14:textId="3BCE2E6B" w:rsidR="0085168B" w:rsidRPr="00692553" w:rsidRDefault="00907F2E" w:rsidP="005052C5">
            <w:r>
              <w:t>Lyndon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4D3D21" w14:textId="0311D5C9" w:rsidR="0085168B" w:rsidRPr="00692553" w:rsidRDefault="00907F2E" w:rsidP="005052C5">
            <w:r>
              <w:t>Sunday</w:t>
            </w:r>
          </w:p>
        </w:tc>
      </w:tr>
      <w:tr w:rsidR="00907F2E" w:rsidRPr="00692553" w14:paraId="42511061" w14:textId="77777777" w:rsidTr="00035C3B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14:paraId="252F48AB" w14:textId="4619316F" w:rsidR="00907F2E" w:rsidRDefault="00907F2E" w:rsidP="005052C5">
            <w:r>
              <w:t>SDLC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22039E4A" w14:textId="304EBB0D" w:rsidR="00907F2E" w:rsidRPr="00692553" w:rsidRDefault="00907F2E" w:rsidP="00E62909">
            <w:pPr>
              <w:ind w:left="0"/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FDC525F" w14:textId="1EBF12D5" w:rsidR="00907F2E" w:rsidRPr="00692553" w:rsidRDefault="00907F2E" w:rsidP="005052C5">
            <w:r>
              <w:t>Sunday</w:t>
            </w:r>
          </w:p>
        </w:tc>
      </w:tr>
      <w:tr w:rsidR="0085168B" w:rsidRPr="00692553" w14:paraId="2EF5C413" w14:textId="77777777" w:rsidTr="00035C3B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14:paraId="2D0656A0" w14:textId="49072BB9" w:rsidR="0085168B" w:rsidRPr="00692553" w:rsidRDefault="00907F2E" w:rsidP="005052C5">
            <w:r>
              <w:t>SQAP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6735F2F1" w14:textId="78DA1ED0" w:rsidR="0085168B" w:rsidRPr="00692553" w:rsidRDefault="00907F2E" w:rsidP="005052C5">
            <w:r>
              <w:t>Krishna</w:t>
            </w:r>
            <w:r w:rsidR="00035C3B">
              <w:t xml:space="preserve">, </w:t>
            </w:r>
            <w:proofErr w:type="spellStart"/>
            <w:r w:rsidR="00035C3B">
              <w:t>Shenal</w:t>
            </w:r>
            <w:proofErr w:type="spellEnd"/>
            <w:r w:rsidR="00035C3B">
              <w:t xml:space="preserve">, </w:t>
            </w:r>
            <w:proofErr w:type="spellStart"/>
            <w:r w:rsidR="00035C3B">
              <w:t>Dineth</w:t>
            </w:r>
            <w:proofErr w:type="spellEnd"/>
          </w:p>
        </w:tc>
        <w:tc>
          <w:tcPr>
            <w:tcW w:w="1470" w:type="dxa"/>
            <w:shd w:val="clear" w:color="auto" w:fill="auto"/>
            <w:vAlign w:val="center"/>
          </w:tcPr>
          <w:p w14:paraId="1BB5F7F2" w14:textId="25FD5FA0" w:rsidR="0085168B" w:rsidRPr="00692553" w:rsidRDefault="00907F2E" w:rsidP="005052C5">
            <w:r>
              <w:t>Tuesday</w:t>
            </w:r>
          </w:p>
        </w:tc>
      </w:tr>
      <w:tr w:rsidR="00907F2E" w:rsidRPr="00692553" w14:paraId="43401126" w14:textId="77777777" w:rsidTr="00035C3B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14:paraId="7974DC9E" w14:textId="5F27E056" w:rsidR="00907F2E" w:rsidRDefault="00907F2E" w:rsidP="005052C5">
            <w:r>
              <w:t>SRS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134088D2" w14:textId="02B5DD8C" w:rsidR="00907F2E" w:rsidRPr="00692553" w:rsidRDefault="00907F2E" w:rsidP="005052C5">
            <w:r>
              <w:t>Jimmy</w:t>
            </w:r>
            <w:r w:rsidR="00035C3B">
              <w:t xml:space="preserve">, </w:t>
            </w:r>
            <w:proofErr w:type="spellStart"/>
            <w:r w:rsidR="00035C3B">
              <w:t>Migara</w:t>
            </w:r>
            <w:proofErr w:type="spellEnd"/>
          </w:p>
        </w:tc>
        <w:tc>
          <w:tcPr>
            <w:tcW w:w="1470" w:type="dxa"/>
            <w:shd w:val="clear" w:color="auto" w:fill="auto"/>
            <w:vAlign w:val="center"/>
          </w:tcPr>
          <w:p w14:paraId="2DCD97AA" w14:textId="4DBE5B4E" w:rsidR="00907F2E" w:rsidRPr="00692553" w:rsidRDefault="00035C3B" w:rsidP="005052C5">
            <w:r>
              <w:t>Week 7</w:t>
            </w:r>
          </w:p>
        </w:tc>
      </w:tr>
      <w:tr w:rsidR="00907F2E" w:rsidRPr="00692553" w14:paraId="620533DD" w14:textId="77777777" w:rsidTr="00035C3B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14:paraId="143FB39C" w14:textId="0F0794BF" w:rsidR="00907F2E" w:rsidRDefault="00907F2E" w:rsidP="005052C5">
            <w:r>
              <w:t>Project Plan</w:t>
            </w:r>
            <w:r w:rsidR="00035C3B">
              <w:t xml:space="preserve"> (High Level)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6ADA184C" w14:textId="6FE5A202" w:rsidR="00907F2E" w:rsidRPr="00692553" w:rsidRDefault="00035C3B" w:rsidP="005052C5">
            <w:r>
              <w:t>Keagan, Liam, Kosala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BE31764" w14:textId="27DD7517" w:rsidR="00907F2E" w:rsidRPr="00692553" w:rsidRDefault="00035C3B" w:rsidP="005052C5">
            <w:r>
              <w:t>Tuesday</w:t>
            </w:r>
          </w:p>
        </w:tc>
      </w:tr>
      <w:tr w:rsidR="00035C3B" w:rsidRPr="00692553" w14:paraId="28A464A8" w14:textId="77777777" w:rsidTr="00035C3B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14:paraId="63220FB0" w14:textId="27551986" w:rsidR="00035C3B" w:rsidRDefault="00035C3B" w:rsidP="005052C5">
            <w:r>
              <w:t xml:space="preserve">Test Plan 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2CC0D16B" w14:textId="3AB752CD" w:rsidR="00035C3B" w:rsidRPr="00692553" w:rsidRDefault="00035C3B" w:rsidP="005052C5">
            <w:proofErr w:type="spellStart"/>
            <w:r>
              <w:t>Ayub</w:t>
            </w:r>
            <w:proofErr w:type="spellEnd"/>
          </w:p>
        </w:tc>
        <w:tc>
          <w:tcPr>
            <w:tcW w:w="1470" w:type="dxa"/>
            <w:shd w:val="clear" w:color="auto" w:fill="auto"/>
            <w:vAlign w:val="center"/>
          </w:tcPr>
          <w:p w14:paraId="7C2EC0B9" w14:textId="6DCDD069" w:rsidR="00035C3B" w:rsidRDefault="00035C3B" w:rsidP="005052C5">
            <w:r>
              <w:t>Tuesday</w:t>
            </w:r>
          </w:p>
        </w:tc>
      </w:tr>
      <w:tr w:rsidR="00035C3B" w:rsidRPr="00692553" w14:paraId="15EFC165" w14:textId="77777777" w:rsidTr="00035C3B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14:paraId="6BD74EB4" w14:textId="04B0B31B" w:rsidR="00035C3B" w:rsidRDefault="00035C3B" w:rsidP="005052C5">
            <w:r>
              <w:t xml:space="preserve">Next meeting 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3DF3404F" w14:textId="6AEBAE02" w:rsidR="00035C3B" w:rsidRPr="00692553" w:rsidRDefault="00035C3B" w:rsidP="005052C5">
            <w:r>
              <w:t>Jun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F6E659" w14:textId="6B607C36" w:rsidR="00035C3B" w:rsidRDefault="00035C3B" w:rsidP="005052C5">
            <w:r>
              <w:t>16</w:t>
            </w:r>
            <w:r w:rsidRPr="00035C3B">
              <w:rPr>
                <w:vertAlign w:val="superscript"/>
              </w:rPr>
              <w:t>th</w:t>
            </w:r>
            <w:r>
              <w:t xml:space="preserve"> April</w:t>
            </w:r>
          </w:p>
        </w:tc>
      </w:tr>
      <w:bookmarkEnd w:id="2"/>
    </w:tbl>
    <w:p w14:paraId="7738C0FD" w14:textId="77777777" w:rsidR="0085168B" w:rsidRPr="00692553" w:rsidRDefault="0085168B" w:rsidP="00E62909">
      <w:pPr>
        <w:ind w:left="0"/>
      </w:pPr>
    </w:p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D9"/>
    <w:rsid w:val="000145A5"/>
    <w:rsid w:val="00022CBD"/>
    <w:rsid w:val="00035C3B"/>
    <w:rsid w:val="00043514"/>
    <w:rsid w:val="001A5526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6C52D9"/>
    <w:rsid w:val="007554A1"/>
    <w:rsid w:val="007710DB"/>
    <w:rsid w:val="007C174F"/>
    <w:rsid w:val="0085168B"/>
    <w:rsid w:val="008B2336"/>
    <w:rsid w:val="008F49C0"/>
    <w:rsid w:val="00907F2E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62909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AAC0B"/>
  <w15:docId w15:val="{25A2EDFC-0A2D-4C0D-AEC1-BC09B81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z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BA91ADA9E640C1A530107A90690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4C008-AD44-41BF-899D-7B9E92A8D5FE}"/>
      </w:docPartPr>
      <w:docPartBody>
        <w:p w:rsidR="00000000" w:rsidRDefault="006D324D">
          <w:pPr>
            <w:pStyle w:val="8FBA91ADA9E640C1A530107A906902A2"/>
          </w:pPr>
          <w:r>
            <w:t>[Click to Select Date]</w:t>
          </w:r>
        </w:p>
      </w:docPartBody>
    </w:docPart>
    <w:docPart>
      <w:docPartPr>
        <w:name w:val="CCE717CF21CD4E02ABCF2D6CEC6CF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7CBB-6865-43FF-95C2-BEB3EC883EF1}"/>
      </w:docPartPr>
      <w:docPartBody>
        <w:p w:rsidR="00000000" w:rsidRDefault="006D324D">
          <w:pPr>
            <w:pStyle w:val="CCE717CF21CD4E02ABCF2D6CEC6CF1E6"/>
          </w:pPr>
          <w:r>
            <w:t>[Time Allotted]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4D"/>
    <w:rsid w:val="006D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5EFFFEDAF741839DDC1DD058A4D4B4">
    <w:name w:val="1A5EFFFEDAF741839DDC1DD058A4D4B4"/>
  </w:style>
  <w:style w:type="paragraph" w:customStyle="1" w:styleId="8FBA91ADA9E640C1A530107A906902A2">
    <w:name w:val="8FBA91ADA9E640C1A530107A906902A2"/>
  </w:style>
  <w:style w:type="paragraph" w:customStyle="1" w:styleId="0DF6ED6A4EF24CCAB1BB439A63189AAF">
    <w:name w:val="0DF6ED6A4EF24CCAB1BB439A63189AAF"/>
  </w:style>
  <w:style w:type="paragraph" w:customStyle="1" w:styleId="F6143CB6D1934A4F835B56D9CFE41D4D">
    <w:name w:val="F6143CB6D1934A4F835B56D9CFE41D4D"/>
  </w:style>
  <w:style w:type="paragraph" w:customStyle="1" w:styleId="CCE717CF21CD4E02ABCF2D6CEC6CF1E6">
    <w:name w:val="CCE717CF21CD4E02ABCF2D6CEC6CF1E6"/>
  </w:style>
  <w:style w:type="paragraph" w:customStyle="1" w:styleId="DE0D018EAF864423AEB601A398DE25FB">
    <w:name w:val="DE0D018EAF864423AEB601A398DE25FB"/>
  </w:style>
  <w:style w:type="paragraph" w:customStyle="1" w:styleId="5E298734317448569CE5A4F36D8D6461">
    <w:name w:val="5E298734317448569CE5A4F36D8D6461"/>
  </w:style>
  <w:style w:type="paragraph" w:customStyle="1" w:styleId="52752205E43644C991FFCD665E98FA81">
    <w:name w:val="52752205E43644C991FFCD665E98FA81"/>
  </w:style>
  <w:style w:type="paragraph" w:customStyle="1" w:styleId="35EE1CC0720844DFA1A07568372300C9">
    <w:name w:val="35EE1CC0720844DFA1A07568372300C9"/>
  </w:style>
  <w:style w:type="paragraph" w:customStyle="1" w:styleId="232FDBC616A74E33A73614F91286F638">
    <w:name w:val="232FDBC616A74E33A73614F91286F638"/>
  </w:style>
  <w:style w:type="paragraph" w:customStyle="1" w:styleId="6DD78D06E86F418E9830860D1762EB8D">
    <w:name w:val="6DD78D06E86F418E9830860D1762EB8D"/>
  </w:style>
  <w:style w:type="paragraph" w:customStyle="1" w:styleId="E078180FAD014898A477AB2DBDEE21E3">
    <w:name w:val="E078180FAD014898A477AB2DBDEE21E3"/>
  </w:style>
  <w:style w:type="paragraph" w:customStyle="1" w:styleId="28A96AC036B74D5C9A1FD4ACFCEEF72D">
    <w:name w:val="28A96AC036B74D5C9A1FD4ACFCEEF72D"/>
  </w:style>
  <w:style w:type="paragraph" w:customStyle="1" w:styleId="335024F5E981450E95024DA9BC1250F0">
    <w:name w:val="335024F5E981450E95024DA9BC1250F0"/>
  </w:style>
  <w:style w:type="paragraph" w:customStyle="1" w:styleId="638E29243FF644818DB09DC76CE927E5">
    <w:name w:val="638E29243FF644818DB09DC76CE927E5"/>
  </w:style>
  <w:style w:type="paragraph" w:customStyle="1" w:styleId="0ED5F44849C54F9194BDBC85E4A6DD65">
    <w:name w:val="0ED5F44849C54F9194BDBC85E4A6DD65"/>
  </w:style>
  <w:style w:type="paragraph" w:customStyle="1" w:styleId="18EA6171815A42F391FDA972D7E58BD3">
    <w:name w:val="18EA6171815A42F391FDA972D7E58BD3"/>
  </w:style>
  <w:style w:type="paragraph" w:customStyle="1" w:styleId="9FFEB78CDA254CA1B1C0FD516AC2D6D6">
    <w:name w:val="9FFEB78CDA254CA1B1C0FD516AC2D6D6"/>
  </w:style>
  <w:style w:type="paragraph" w:customStyle="1" w:styleId="2B1758F8681D42FFAD86FE5FB6505A03">
    <w:name w:val="2B1758F8681D42FFAD86FE5FB6505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68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Krishna Adhikari</dc:creator>
  <cp:keywords/>
  <cp:lastModifiedBy>Krishna Adhikari</cp:lastModifiedBy>
  <cp:revision>1</cp:revision>
  <cp:lastPrinted>2004-01-21T19:22:00Z</cp:lastPrinted>
  <dcterms:created xsi:type="dcterms:W3CDTF">2018-04-05T03:39:00Z</dcterms:created>
  <dcterms:modified xsi:type="dcterms:W3CDTF">2018-04-05T04:47:00Z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